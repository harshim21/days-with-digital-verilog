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16FC" w14:textId="473469ED" w:rsidR="00C51F7E" w:rsidRPr="00C51F7E" w:rsidRDefault="00BE62AE" w:rsidP="00C51F7E">
      <w:pPr>
        <w:pStyle w:val="NoSpacing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1DC4B0" wp14:editId="2B7865A3">
                <wp:simplePos x="0" y="0"/>
                <wp:positionH relativeFrom="margin">
                  <wp:posOffset>-123825</wp:posOffset>
                </wp:positionH>
                <wp:positionV relativeFrom="paragraph">
                  <wp:posOffset>11430</wp:posOffset>
                </wp:positionV>
                <wp:extent cx="7110483" cy="638175"/>
                <wp:effectExtent l="0" t="0" r="0" b="9525"/>
                <wp:wrapNone/>
                <wp:docPr id="30470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483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B7078" w14:textId="68BF8C72" w:rsidR="009C130C" w:rsidRPr="009C130C" w:rsidRDefault="00BE62AE" w:rsidP="009C130C">
                            <w:pPr>
                              <w:pStyle w:val="Title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C130C">
                              <w:rPr>
                                <w:b/>
                                <w:bCs/>
                              </w:rPr>
                              <w:t>MEMORY</w:t>
                            </w:r>
                            <w:r w:rsidR="009C130C">
                              <w:t xml:space="preserve"> </w:t>
                            </w:r>
                            <w:r w:rsidR="009C130C" w:rsidRPr="009C130C">
                              <w:rPr>
                                <w:b/>
                                <w:bCs/>
                                <w:lang w:val="en-IN"/>
                              </w:rPr>
                              <w:t>Controller</w:t>
                            </w:r>
                          </w:p>
                          <w:p w14:paraId="1629E822" w14:textId="543683EF" w:rsidR="00BB3D87" w:rsidRPr="00BB3D87" w:rsidRDefault="00BB3D87" w:rsidP="00BB3D87">
                            <w:pPr>
                              <w:pStyle w:val="Title"/>
                            </w:pPr>
                          </w:p>
                          <w:p w14:paraId="60BB2788" w14:textId="6542A89C" w:rsidR="00BB3D87" w:rsidRDefault="00BB3D87" w:rsidP="00BB3D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40"/>
                                <w:szCs w:val="44"/>
                              </w:rPr>
                            </w:pPr>
                          </w:p>
                          <w:p w14:paraId="06E87BAE" w14:textId="77777777" w:rsidR="00BB3D87" w:rsidRPr="00BB3D87" w:rsidRDefault="00BB3D87" w:rsidP="00BB3D8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</w:p>
                          <w:p w14:paraId="42BED154" w14:textId="77777777" w:rsidR="00BB3D87" w:rsidRDefault="00BB3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DC4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.9pt;width:559.9pt;height:50.25pt;z-index:2516582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" filled="f" stroked="f">
                <v:textbox>
                  <w:txbxContent>
                    <w:p w14:paraId="469B7078" w14:textId="68BF8C72" w:rsidR="009C130C" w:rsidRPr="009C130C" w:rsidRDefault="00BE62AE" w:rsidP="009C130C">
                      <w:pPr>
                        <w:pStyle w:val="Title"/>
                        <w:rPr>
                          <w:b/>
                          <w:bCs/>
                          <w:lang w:val="en-IN"/>
                        </w:rPr>
                      </w:pPr>
                      <w:r w:rsidRPr="009C130C">
                        <w:rPr>
                          <w:b/>
                          <w:bCs/>
                        </w:rPr>
                        <w:t>MEMORY</w:t>
                      </w:r>
                      <w:r w:rsidR="009C130C">
                        <w:t xml:space="preserve"> </w:t>
                      </w:r>
                      <w:r w:rsidR="009C130C" w:rsidRPr="009C130C">
                        <w:rPr>
                          <w:b/>
                          <w:bCs/>
                          <w:lang w:val="en-IN"/>
                        </w:rPr>
                        <w:t>Controller</w:t>
                      </w:r>
                    </w:p>
                    <w:p w14:paraId="1629E822" w14:textId="543683EF" w:rsidR="00BB3D87" w:rsidRPr="00BB3D87" w:rsidRDefault="00BB3D87" w:rsidP="00BB3D87">
                      <w:pPr>
                        <w:pStyle w:val="Title"/>
                      </w:pPr>
                    </w:p>
                    <w:p w14:paraId="60BB2788" w14:textId="6542A89C" w:rsidR="00BB3D87" w:rsidRDefault="00BB3D87" w:rsidP="00BB3D87">
                      <w:pPr>
                        <w:jc w:val="center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40"/>
                          <w:szCs w:val="44"/>
                        </w:rPr>
                      </w:pPr>
                    </w:p>
                    <w:p w14:paraId="06E87BAE" w14:textId="77777777" w:rsidR="00BB3D87" w:rsidRPr="00BB3D87" w:rsidRDefault="00BB3D87" w:rsidP="00BB3D87">
                      <w:pP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</w:p>
                    <w:p w14:paraId="42BED154" w14:textId="77777777" w:rsidR="00BB3D87" w:rsidRDefault="00BB3D87"/>
                  </w:txbxContent>
                </v:textbox>
                <w10:wrap anchorx="margin"/>
              </v:shape>
            </w:pict>
          </mc:Fallback>
        </mc:AlternateContent>
      </w:r>
    </w:p>
    <w:p w14:paraId="05E32253" w14:textId="43BD10A5" w:rsidR="00BB3D87" w:rsidRPr="00C51F7E" w:rsidRDefault="002D0BA0" w:rsidP="00C51F7E">
      <w:pPr>
        <w:spacing w:after="160"/>
        <w:jc w:val="left"/>
        <w:rPr>
          <w:color w:val="auto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1E4EBAED" wp14:editId="6B6E9C4F">
                <wp:simplePos x="0" y="0"/>
                <wp:positionH relativeFrom="page">
                  <wp:align>right</wp:align>
                </wp:positionH>
                <wp:positionV relativeFrom="paragraph">
                  <wp:posOffset>-243840</wp:posOffset>
                </wp:positionV>
                <wp:extent cx="7772400" cy="8763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76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59C0" id="Rectangle 1" o:spid="_x0000_s1026" alt="&quot;&quot;" style="position:absolute;margin-left:560.8pt;margin-top:-19.2pt;width:612pt;height:69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" fillcolor="#0b2434 [2152]" stroked="f">
                <v:fill color2="#3294d3 [1944]" rotate="t" angle="180" colors="0 #0b2535;31457f #133e59;1 #3395d3" focus="100%" type="gradient"/>
                <w10:wrap anchorx="page"/>
                <w10:anchorlock/>
              </v:rect>
            </w:pict>
          </mc:Fallback>
        </mc:AlternateContent>
      </w:r>
    </w:p>
    <w:p w14:paraId="4AF27B93" w14:textId="7D2419AA" w:rsidR="00BB3D87" w:rsidRDefault="00BE62AE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F53B30" wp14:editId="57C2FAD2">
                <wp:simplePos x="0" y="0"/>
                <wp:positionH relativeFrom="margin">
                  <wp:posOffset>-385948</wp:posOffset>
                </wp:positionH>
                <wp:positionV relativeFrom="page">
                  <wp:posOffset>938152</wp:posOffset>
                </wp:positionV>
                <wp:extent cx="7601585" cy="8989620"/>
                <wp:effectExtent l="0" t="0" r="18415" b="21590"/>
                <wp:wrapNone/>
                <wp:docPr id="19879317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585" cy="898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C24F2" w14:textId="09114CC3" w:rsidR="003851DA" w:rsidRPr="003851DA" w:rsidRDefault="00C04AFB" w:rsidP="003851DA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memory controller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 is the brain behind 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seamless data transfer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 between a processor and external memory devices like 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SRAM, DRAM, Flash, or DDR memory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. This digital circuit not only manages data flow but also tackles timing constraints, arbitration, and optimizes memory access. Think of it as the unsung hero behind your system's performance!</w:t>
                            </w:r>
                          </w:p>
                          <w:p w14:paraId="09322D7C" w14:textId="77777777" w:rsidR="003851DA" w:rsidRPr="003851DA" w:rsidRDefault="003851DA" w:rsidP="003851DA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3851DA">
                              <w:rPr>
                                <w:rFonts w:ascii="Bookman Old Style" w:hAnsi="Bookman Old Style" w:cs="Times New Roman"/>
                                <w:i/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Acts as a "traffic cop" for memory access, ensuring efficient and reliable data transfers</w:t>
                            </w:r>
                            <w:r w:rsidRPr="003851DA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0F8871A1" w14:textId="77777777" w:rsidR="000C2F3B" w:rsidRPr="001A1B1B" w:rsidRDefault="000C2F3B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111E8BF0" w14:textId="69A5230C" w:rsidR="0019123E" w:rsidRPr="0019123E" w:rsidRDefault="0019123E" w:rsidP="0019123E">
                            <w:pP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Why Should You Care About Memory Controllers? </w:t>
                            </w:r>
                          </w:p>
                          <w:p w14:paraId="5BEB3593" w14:textId="77777777" w:rsidR="0019123E" w:rsidRPr="0019123E" w:rsidRDefault="0019123E" w:rsidP="0019123E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Bridges the 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>speed gap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between processor and memory.</w:t>
                            </w:r>
                          </w:p>
                          <w:p w14:paraId="69733BDD" w14:textId="77777777" w:rsidR="0019123E" w:rsidRPr="0019123E" w:rsidRDefault="0019123E" w:rsidP="0019123E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Handles 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>synchronization and latency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with finesse.</w:t>
                            </w:r>
                          </w:p>
                          <w:p w14:paraId="04CC89F8" w14:textId="77777777" w:rsidR="0019123E" w:rsidRPr="0019123E" w:rsidRDefault="0019123E" w:rsidP="0019123E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Crucial in 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>high-speed computing, embedded systems, and VLSI architectures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30FAA547" w14:textId="23FC739A" w:rsidR="0019123E" w:rsidRPr="001E1A02" w:rsidRDefault="0019123E" w:rsidP="001E1A02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Found in almost 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>every modern computing system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, from 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>CPUs and GPUs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to 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  <w:lang w:val="en-IN"/>
                              </w:rPr>
                              <w:t>SoCs and FPGAs</w:t>
                            </w:r>
                            <w:r w:rsidRPr="0019123E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07719634" w14:textId="77777777" w:rsidR="00E81377" w:rsidRPr="001A1B1B" w:rsidRDefault="00E81377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ListTable3-Accent5"/>
                              <w:tblW w:w="11136" w:type="dxa"/>
                              <w:tblInd w:w="2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0"/>
                              <w:gridCol w:w="6796"/>
                            </w:tblGrid>
                            <w:tr w:rsidR="00E81377" w:rsidRPr="00E81377" w14:paraId="0D3BA3D7" w14:textId="77777777" w:rsidTr="001E1A0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240B063A" w14:textId="0C94B23E" w:rsidR="00E81377" w:rsidRPr="00E81377" w:rsidRDefault="003E72DA" w:rsidP="00E81377">
                                  <w:pPr>
                                    <w:spacing w:line="259" w:lineRule="auto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942B50">
                                    <w:rPr>
                                      <w:rFonts w:ascii="Bookman Old Style" w:hAnsi="Bookman Old Style" w:cs="Times New Roman"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 xml:space="preserve">             </w:t>
                                  </w:r>
                                  <w:r w:rsidR="00E81377" w:rsidRPr="00E81377">
                                    <w:rPr>
                                      <w:rFonts w:ascii="Bookman Old Style" w:hAnsi="Bookman Old Style" w:cs="Times New Roman"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5FAAFEB" w14:textId="05CD0D19" w:rsidR="00E81377" w:rsidRPr="00E81377" w:rsidRDefault="003E72DA" w:rsidP="00E81377">
                                  <w:pPr>
                                    <w:spacing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1A1B1B">
                                    <w:rPr>
                                      <w:rFonts w:ascii="Bookman Old Style" w:hAnsi="Bookman Old Style" w:cs="Times New Roman"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 xml:space="preserve">                     </w:t>
                                  </w:r>
                                  <w:r w:rsidR="00E81377" w:rsidRPr="00E81377">
                                    <w:rPr>
                                      <w:rFonts w:ascii="Bookman Old Style" w:hAnsi="Bookman Old Style" w:cs="Times New Roman"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>Use Case</w:t>
                                  </w:r>
                                </w:p>
                              </w:tc>
                            </w:tr>
                            <w:tr w:rsidR="00E81377" w:rsidRPr="00E81377" w14:paraId="00A60FA5" w14:textId="77777777" w:rsidTr="001E1A0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44091DF0" w14:textId="77777777" w:rsidR="00E81377" w:rsidRPr="00E81377" w:rsidRDefault="00E81377" w:rsidP="00E81377">
                                  <w:pPr>
                                    <w:spacing w:line="259" w:lineRule="auto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SRAM Controllers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2CCE47D2" w14:textId="77777777" w:rsidR="00E81377" w:rsidRPr="00E81377" w:rsidRDefault="00E81377" w:rsidP="00E81377">
                                  <w:pPr>
                                    <w:spacing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For cache and high-speed storage.</w:t>
                                  </w:r>
                                </w:p>
                              </w:tc>
                            </w:tr>
                            <w:tr w:rsidR="00E81377" w:rsidRPr="00E81377" w14:paraId="5CB83C5C" w14:textId="77777777" w:rsidTr="001E1A02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7DB2E3EF" w14:textId="77777777" w:rsidR="00E81377" w:rsidRPr="00E81377" w:rsidRDefault="00E81377" w:rsidP="00E81377">
                                  <w:pPr>
                                    <w:spacing w:line="259" w:lineRule="auto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DRAM Controllers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2DF5477" w14:textId="77777777" w:rsidR="00E81377" w:rsidRPr="00E81377" w:rsidRDefault="00E81377" w:rsidP="00E81377">
                                  <w:pPr>
                                    <w:spacing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Handles larger memory with refresh cycles.</w:t>
                                  </w:r>
                                </w:p>
                              </w:tc>
                            </w:tr>
                            <w:tr w:rsidR="00E81377" w:rsidRPr="00E81377" w14:paraId="16792419" w14:textId="77777777" w:rsidTr="001E1A0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22F07B2D" w14:textId="77777777" w:rsidR="00E81377" w:rsidRPr="00E81377" w:rsidRDefault="00E81377" w:rsidP="00E81377">
                                  <w:pPr>
                                    <w:spacing w:line="259" w:lineRule="auto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Flash Memory Controllers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7EB23A72" w14:textId="77777777" w:rsidR="00E81377" w:rsidRPr="00E81377" w:rsidRDefault="00E81377" w:rsidP="00E81377">
                                  <w:pPr>
                                    <w:spacing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Found in SSDs and embedded storage devices.</w:t>
                                  </w:r>
                                </w:p>
                              </w:tc>
                            </w:tr>
                            <w:tr w:rsidR="00E81377" w:rsidRPr="00E81377" w14:paraId="61B5B828" w14:textId="77777777" w:rsidTr="001E1A02">
                              <w:trPr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406A9026" w14:textId="77777777" w:rsidR="00E81377" w:rsidRPr="00E81377" w:rsidRDefault="00E81377" w:rsidP="00E81377">
                                  <w:pPr>
                                    <w:spacing w:line="259" w:lineRule="auto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DDR Memory Controllers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328DD11" w14:textId="77777777" w:rsidR="00E81377" w:rsidRPr="00E81377" w:rsidRDefault="00E81377" w:rsidP="00E81377">
                                  <w:pPr>
                                    <w:spacing w:line="259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 xml:space="preserve">High-speed </w:t>
                                  </w:r>
                                  <w:proofErr w:type="spellStart"/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DDRx</w:t>
                                  </w:r>
                                  <w:proofErr w:type="spellEnd"/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 xml:space="preserve"> interfaces for data transfer.</w:t>
                                  </w:r>
                                </w:p>
                              </w:tc>
                            </w:tr>
                            <w:tr w:rsidR="00E81377" w:rsidRPr="00E81377" w14:paraId="321EFF6B" w14:textId="77777777" w:rsidTr="001E1A0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1366AE5A" w14:textId="77777777" w:rsidR="00E81377" w:rsidRPr="00E81377" w:rsidRDefault="00E81377" w:rsidP="00E81377">
                                  <w:pPr>
                                    <w:spacing w:line="259" w:lineRule="auto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High-Speed Bus Controllers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53B61AC" w14:textId="77777777" w:rsidR="00E81377" w:rsidRPr="00E81377" w:rsidRDefault="00E81377" w:rsidP="00E81377">
                                  <w:pPr>
                                    <w:spacing w:line="259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E81377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Embedded in AXI/AHB for SoC applications.</w:t>
                                  </w:r>
                                </w:p>
                              </w:tc>
                            </w:tr>
                          </w:tbl>
                          <w:p w14:paraId="11F3AE67" w14:textId="77777777" w:rsidR="00EF3D80" w:rsidRPr="001A1B1B" w:rsidRDefault="00EF3D80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DB4C060" w14:textId="7C283C20" w:rsidR="00EF3D80" w:rsidRPr="00B20B01" w:rsidRDefault="00EF3D80">
                            <w:pP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11374F" w:themeColor="accent5"/>
                                <w:sz w:val="32"/>
                                <w:szCs w:val="32"/>
                              </w:rPr>
                            </w:pPr>
                            <w:r w:rsidRPr="00B20B01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11374F" w:themeColor="accent5"/>
                                <w:sz w:val="32"/>
                                <w:szCs w:val="32"/>
                              </w:rPr>
                              <w:t>M</w:t>
                            </w:r>
                            <w:r w:rsidR="00286536" w:rsidRPr="00B20B01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11374F" w:themeColor="accent5"/>
                                <w:sz w:val="32"/>
                                <w:szCs w:val="32"/>
                              </w:rPr>
                              <w:t>EMORY INTERFACE</w:t>
                            </w:r>
                          </w:p>
                          <w:p w14:paraId="0721835B" w14:textId="2778616F" w:rsidR="00286536" w:rsidRPr="001A1B1B" w:rsidRDefault="00286536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Memory interfacing is the process of connecting a digital system (e.g., CPU, GPU, FPGA) to a memory device (e.g., SRAM, DRAM, Flash) and managing the flow of data between them. It involves 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address decoding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, 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timing control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, and 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data transfer protocols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. </w:t>
                            </w:r>
                          </w:p>
                          <w:p w14:paraId="0E9AB13B" w14:textId="2854AFD3" w:rsidR="00286536" w:rsidRDefault="00901519" w:rsidP="002865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620D5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Address Decoding</w:t>
                            </w:r>
                            <w:r w:rsidRPr="005536D8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r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E249F1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The processor generates memory addresses to access specific memory locations.</w:t>
                            </w:r>
                            <w:r w:rsidR="00E249F1" w:rsidRPr="001A1B1B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 </w:t>
                            </w:r>
                            <w:r w:rsidR="00E249F1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If the processor has a </w:t>
                            </w:r>
                            <w:r w:rsidR="001A1B1B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K</w:t>
                            </w:r>
                            <w:r w:rsidR="00E249F1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-bit address bus, it can address up to 2</w:t>
                            </w:r>
                            <w:r w:rsidR="001A1B1B" w:rsidRPr="001A1B1B">
                              <w:rPr>
                                <w:rFonts w:ascii="Cambria Math" w:hAnsi="Cambria Math" w:cs="Cambria Math"/>
                                <w:color w:val="000000" w:themeColor="text1"/>
                                <w:sz w:val="24"/>
                                <w:vertAlign w:val="superscript"/>
                              </w:rPr>
                              <w:t>K</w:t>
                            </w:r>
                            <w:r w:rsidR="00E249F1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,536 locations (</w:t>
                            </w:r>
                            <w:r w:rsidR="00043A3F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>64</w:t>
                            </w:r>
                            <w:r w:rsidR="00E249F1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 KB).</w:t>
                            </w:r>
                            <w:r w:rsidR="001A1B1B" w:rsidRPr="001A1B1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 Then,</w:t>
                            </w:r>
                            <w:r w:rsidR="00E620D5" w:rsidRPr="00E620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620D5" w:rsidRPr="00E620D5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Address decoding</w:t>
                            </w:r>
                            <w:r w:rsidR="00E620D5" w:rsidRPr="00E620D5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  <w:t xml:space="preserve"> maps these addresses to physical memory regions.</w:t>
                            </w:r>
                          </w:p>
                          <w:p w14:paraId="315F5972" w14:textId="32287CF1" w:rsidR="00E620D5" w:rsidRPr="00F80EA2" w:rsidRDefault="005536D8" w:rsidP="002865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left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5536D8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Read/Write Operations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r w:rsidR="00EA5400" w:rsidRPr="00EA5400">
                              <w:t xml:space="preserve"> </w:t>
                            </w:r>
                            <w:r w:rsidR="00F80EA2" w:rsidRPr="00F80EA2">
                              <w:rPr>
                                <w:color w:val="000000" w:themeColor="text1"/>
                              </w:rPr>
                              <w:t>Efficient reading and writing depend on satisfying timing constraints</w:t>
                            </w:r>
                            <w:r w:rsidR="00F80E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56CF07" w14:textId="7D83C962" w:rsidR="005A2E3F" w:rsidRPr="005A2E3F" w:rsidRDefault="005A2E3F" w:rsidP="005A2E3F">
                            <w:pPr>
                              <w:jc w:val="left"/>
                              <w:rPr>
                                <w:rFonts w:ascii="Bookman Old Style" w:hAnsi="Bookman Old Style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lang w:val="en-IN"/>
                              </w:rPr>
                              <w:t xml:space="preserve">        </w:t>
                            </w:r>
                            <w:r w:rsidRPr="005A2E3F">
                              <w:rPr>
                                <w:rFonts w:ascii="Bookman Old Style" w:hAnsi="Bookman Old Style"/>
                                <w:color w:val="000000" w:themeColor="text1"/>
                                <w:lang w:val="en-IN"/>
                              </w:rPr>
                              <w:t>Timing Parameters:</w:t>
                            </w:r>
                          </w:p>
                          <w:p w14:paraId="5B512764" w14:textId="20F618C8" w:rsidR="005A2E3F" w:rsidRPr="005A2E3F" w:rsidRDefault="005A2E3F" w:rsidP="005A2E3F">
                            <w:pPr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     </w:t>
                            </w:r>
                            <w:proofErr w:type="spellStart"/>
                            <w:r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tRC</w:t>
                            </w:r>
                            <w:proofErr w:type="spellEnd"/>
                            <w:r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(Row Cycle Time): Minimum time between consecutive row accesses.</w:t>
                            </w:r>
                          </w:p>
                          <w:p w14:paraId="53611E17" w14:textId="229A7227" w:rsidR="005A2E3F" w:rsidRPr="005A2E3F" w:rsidRDefault="002D7DB8" w:rsidP="005A2E3F">
                            <w:pPr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     </w:t>
                            </w:r>
                            <w:proofErr w:type="spellStart"/>
                            <w:r w:rsidR="005A2E3F"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tRCD</w:t>
                            </w:r>
                            <w:proofErr w:type="spellEnd"/>
                            <w:r w:rsidR="005A2E3F"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(RAS to CAS Delay): Time between activating a row and accessing a column.</w:t>
                            </w:r>
                          </w:p>
                          <w:p w14:paraId="4FCC2E5F" w14:textId="423484C8" w:rsidR="005A2E3F" w:rsidRPr="005A2E3F" w:rsidRDefault="002D7DB8" w:rsidP="005A2E3F">
                            <w:pPr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     </w:t>
                            </w:r>
                            <w:proofErr w:type="spellStart"/>
                            <w:r w:rsidR="005A2E3F"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tCL</w:t>
                            </w:r>
                            <w:proofErr w:type="spellEnd"/>
                            <w:r w:rsidR="005A2E3F"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(CAS Latency): Delay between issuing a read command and receiving data.</w:t>
                            </w:r>
                          </w:p>
                          <w:p w14:paraId="671BE06E" w14:textId="7B90CB83" w:rsidR="005A2E3F" w:rsidRDefault="002D7DB8" w:rsidP="005A2E3F">
                            <w:pPr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     </w:t>
                            </w:r>
                            <w:proofErr w:type="spellStart"/>
                            <w:r w:rsidR="005A2E3F"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tWR</w:t>
                            </w:r>
                            <w:proofErr w:type="spellEnd"/>
                            <w:r w:rsidR="005A2E3F" w:rsidRPr="005A2E3F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(Write Recovery Time): Time after a write operation before a new command can be </w:t>
                            </w:r>
                            <w:r w:rsidR="00240DAB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issued.</w:t>
                            </w:r>
                          </w:p>
                          <w:p w14:paraId="5F3C0640" w14:textId="77777777" w:rsidR="002905C9" w:rsidRPr="005A2E3F" w:rsidRDefault="002905C9" w:rsidP="005A2E3F">
                            <w:pPr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</w:p>
                          <w:tbl>
                            <w:tblPr>
                              <w:tblStyle w:val="ListTable3-Accent5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1"/>
                              <w:gridCol w:w="6684"/>
                            </w:tblGrid>
                            <w:tr w:rsidR="00240DAB" w14:paraId="1246A0EE" w14:textId="77777777" w:rsidTr="00C77B1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1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551" w:type="dxa"/>
                                </w:tcPr>
                                <w:p w14:paraId="314730D0" w14:textId="7A224F18" w:rsidR="00240DAB" w:rsidRDefault="00240DAB" w:rsidP="002905C9">
                                  <w:pPr>
                                    <w:pStyle w:val="ListParagraph"/>
                                    <w:ind w:left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2905C9">
                                    <w:rPr>
                                      <w:rFonts w:ascii="Bookman Old Style" w:hAnsi="Bookman Old Style" w:cs="Times New Roman"/>
                                      <w:color w:val="FFFFFF" w:themeColor="background1"/>
                                      <w:sz w:val="24"/>
                                    </w:rPr>
                                    <w:t>READ OPERATION</w:t>
                                  </w:r>
                                </w:p>
                              </w:tc>
                              <w:tc>
                                <w:tcPr>
                                  <w:tcW w:w="6684" w:type="dxa"/>
                                </w:tcPr>
                                <w:p w14:paraId="13287614" w14:textId="39D78E93" w:rsidR="00240DAB" w:rsidRDefault="00240DAB" w:rsidP="002905C9">
                                  <w:pPr>
                                    <w:pStyle w:val="ListParagraph"/>
                                    <w:ind w:left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2905C9">
                                    <w:rPr>
                                      <w:rFonts w:ascii="Bookman Old Style" w:hAnsi="Bookman Old Style" w:cs="Times New Roman"/>
                                      <w:color w:val="FFFFFF" w:themeColor="background1"/>
                                      <w:sz w:val="24"/>
                                    </w:rPr>
                                    <w:t>WRITE OPERATION</w:t>
                                  </w:r>
                                </w:p>
                              </w:tc>
                            </w:tr>
                            <w:tr w:rsidR="00240DAB" w14:paraId="4FA02B1C" w14:textId="77777777" w:rsidTr="00EF764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51" w:type="dxa"/>
                                  <w:shd w:val="clear" w:color="auto" w:fill="F2F2F2" w:themeFill="background1" w:themeFillShade="F2"/>
                                </w:tcPr>
                                <w:p w14:paraId="75AF1174" w14:textId="77777777" w:rsidR="008F6A43" w:rsidRPr="008F6A43" w:rsidRDefault="008F6A43" w:rsidP="008F6A43">
                                  <w:pPr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val="num" w:pos="720"/>
                                    </w:tabs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Activate row (assert RAS).</w:t>
                                  </w:r>
                                </w:p>
                                <w:p w14:paraId="583D80CE" w14:textId="77777777" w:rsidR="008F6A43" w:rsidRPr="008F6A43" w:rsidRDefault="008F6A43" w:rsidP="008F6A43">
                                  <w:pPr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val="num" w:pos="720"/>
                                    </w:tabs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Wait for </w:t>
                                  </w:r>
                                  <w:proofErr w:type="spellStart"/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tRCD</w:t>
                                  </w:r>
                                  <w:proofErr w:type="spellEnd"/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.</w:t>
                                  </w:r>
                                </w:p>
                                <w:p w14:paraId="4A834DCE" w14:textId="77777777" w:rsidR="008F6A43" w:rsidRPr="008F6A43" w:rsidRDefault="008F6A43" w:rsidP="008F6A43">
                                  <w:pPr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val="num" w:pos="720"/>
                                    </w:tabs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Access column (assert CAS).</w:t>
                                  </w:r>
                                </w:p>
                                <w:p w14:paraId="2A4CB20D" w14:textId="77777777" w:rsidR="008F6A43" w:rsidRPr="008F6A43" w:rsidRDefault="008F6A43" w:rsidP="008F6A43">
                                  <w:pPr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val="num" w:pos="720"/>
                                    </w:tabs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Wait for </w:t>
                                  </w:r>
                                  <w:proofErr w:type="spellStart"/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tCL</w:t>
                                  </w:r>
                                  <w:proofErr w:type="spellEnd"/>
                                  <w:r w:rsidRPr="008F6A43">
                                    <w:rPr>
                                      <w:rFonts w:ascii="Bookman Old Style" w:hAnsi="Bookman Old Style" w:cs="Times New Roman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 to receive data.</w:t>
                                  </w:r>
                                </w:p>
                                <w:p w14:paraId="3A987EC3" w14:textId="16FB5EA2" w:rsidR="00240DAB" w:rsidRPr="009F020C" w:rsidRDefault="00240DAB" w:rsidP="009F020C">
                                  <w:pPr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84" w:type="dxa"/>
                                  <w:shd w:val="clear" w:color="auto" w:fill="F2F2F2" w:themeFill="background1" w:themeFillShade="F2"/>
                                </w:tcPr>
                                <w:p w14:paraId="07DC639D" w14:textId="77777777" w:rsidR="008F6A43" w:rsidRPr="008F6A43" w:rsidRDefault="008F6A43" w:rsidP="008F6A43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Activate row (assert RAS).</w:t>
                                  </w:r>
                                </w:p>
                                <w:p w14:paraId="2CE6340F" w14:textId="77777777" w:rsidR="008F6A43" w:rsidRPr="008F6A43" w:rsidRDefault="008F6A43" w:rsidP="008F6A43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Wait for </w:t>
                                  </w:r>
                                  <w:proofErr w:type="spellStart"/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tRCD</w:t>
                                  </w:r>
                                  <w:proofErr w:type="spellEnd"/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.</w:t>
                                  </w:r>
                                </w:p>
                                <w:p w14:paraId="1667FBDE" w14:textId="77777777" w:rsidR="008F6A43" w:rsidRPr="008F6A43" w:rsidRDefault="008F6A43" w:rsidP="008F6A43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Access column (assert CAS) and provide data.</w:t>
                                  </w:r>
                                </w:p>
                                <w:p w14:paraId="2E363403" w14:textId="77777777" w:rsidR="008F6A43" w:rsidRPr="008F6A43" w:rsidRDefault="008F6A43" w:rsidP="008F6A43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Wait for </w:t>
                                  </w:r>
                                  <w:proofErr w:type="spellStart"/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tWR</w:t>
                                  </w:r>
                                  <w:proofErr w:type="spellEnd"/>
                                  <w:r w:rsidRPr="008F6A43"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  <w:t> before next operation.</w:t>
                                  </w:r>
                                </w:p>
                                <w:p w14:paraId="0743D071" w14:textId="77777777" w:rsidR="00240DAB" w:rsidRDefault="00240DAB" w:rsidP="005A2E3F">
                                  <w:pPr>
                                    <w:pStyle w:val="ListParagraph"/>
                                    <w:ind w:left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A85C36" w14:textId="337DC7B5" w:rsidR="00F80EA2" w:rsidRPr="005A2E3F" w:rsidRDefault="00F80EA2" w:rsidP="005A2E3F">
                            <w:pPr>
                              <w:pStyle w:val="ListParagraph"/>
                              <w:jc w:val="left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3B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30.4pt;margin-top:73.85pt;width:598.55pt;height:707.85pt;z-index:2516582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LqOwIAAIQEAAAOAAAAZHJzL2Uyb0RvYy54bWysVE2PGjEMvVfqf4hyLzNQY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" fillcolor="white [3201]" strokeweight=".5pt">
                <v:textbox>
                  <w:txbxContent>
                    <w:p w14:paraId="494C24F2" w14:textId="09114CC3" w:rsidR="003851DA" w:rsidRPr="003851DA" w:rsidRDefault="00C04AFB" w:rsidP="003851DA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A </w:t>
                      </w:r>
                      <w:r w:rsidRPr="001A1B1B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memory controller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 is the brain behind </w:t>
                      </w:r>
                      <w:r w:rsidRPr="001A1B1B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seamless data transfer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 between a processor and external memory devices like </w:t>
                      </w:r>
                      <w:r w:rsidRPr="001A1B1B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SRAM, DRAM, Flash, or DDR memory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. This digital circuit not only manages data flow but also tackles timing constraints, arbitration, and optimizes memory access. Think of it as the unsung hero behind your system's performance!</w:t>
                      </w:r>
                    </w:p>
                    <w:p w14:paraId="09322D7C" w14:textId="77777777" w:rsidR="003851DA" w:rsidRPr="003851DA" w:rsidRDefault="003851DA" w:rsidP="003851DA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 w:rsidRPr="003851DA">
                        <w:rPr>
                          <w:rFonts w:ascii="Bookman Old Style" w:hAnsi="Bookman Old Style" w:cs="Times New Roman"/>
                          <w:i/>
                          <w:iCs/>
                          <w:color w:val="000000" w:themeColor="text1"/>
                          <w:sz w:val="24"/>
                          <w:lang w:val="en-IN"/>
                        </w:rPr>
                        <w:t>Acts as a "traffic cop" for memory access, ensuring efficient and reliable data transfers</w:t>
                      </w:r>
                      <w:r w:rsidRPr="003851DA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.</w:t>
                      </w:r>
                    </w:p>
                    <w:p w14:paraId="0F8871A1" w14:textId="77777777" w:rsidR="000C2F3B" w:rsidRPr="001A1B1B" w:rsidRDefault="000C2F3B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</w:p>
                    <w:p w14:paraId="111E8BF0" w14:textId="69A5230C" w:rsidR="0019123E" w:rsidRPr="0019123E" w:rsidRDefault="0019123E" w:rsidP="0019123E">
                      <w:pP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</w:pP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 xml:space="preserve">Why Should You Care About Memory Controllers? </w:t>
                      </w:r>
                    </w:p>
                    <w:p w14:paraId="5BEB3593" w14:textId="77777777" w:rsidR="0019123E" w:rsidRPr="0019123E" w:rsidRDefault="0019123E" w:rsidP="0019123E">
                      <w:pPr>
                        <w:numPr>
                          <w:ilvl w:val="0"/>
                          <w:numId w:val="32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Bridges the </w:t>
                      </w: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>speed gap</w:t>
                      </w: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between processor and memory.</w:t>
                      </w:r>
                    </w:p>
                    <w:p w14:paraId="69733BDD" w14:textId="77777777" w:rsidR="0019123E" w:rsidRPr="0019123E" w:rsidRDefault="0019123E" w:rsidP="0019123E">
                      <w:pPr>
                        <w:numPr>
                          <w:ilvl w:val="0"/>
                          <w:numId w:val="32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Handles </w:t>
                      </w: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>synchronization and latency</w:t>
                      </w: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with finesse.</w:t>
                      </w:r>
                    </w:p>
                    <w:p w14:paraId="04CC89F8" w14:textId="77777777" w:rsidR="0019123E" w:rsidRPr="0019123E" w:rsidRDefault="0019123E" w:rsidP="0019123E">
                      <w:pPr>
                        <w:numPr>
                          <w:ilvl w:val="0"/>
                          <w:numId w:val="32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Crucial in </w:t>
                      </w: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>high-speed computing, embedded systems, and VLSI architectures</w:t>
                      </w: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.</w:t>
                      </w:r>
                    </w:p>
                    <w:p w14:paraId="30FAA547" w14:textId="23FC739A" w:rsidR="0019123E" w:rsidRPr="001E1A02" w:rsidRDefault="0019123E" w:rsidP="001E1A02">
                      <w:pPr>
                        <w:numPr>
                          <w:ilvl w:val="0"/>
                          <w:numId w:val="32"/>
                        </w:num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Found in almost </w:t>
                      </w: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>every modern computing system</w:t>
                      </w: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, from </w:t>
                      </w: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>CPUs and GPUs</w:t>
                      </w: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to </w:t>
                      </w:r>
                      <w:r w:rsidRPr="0019123E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  <w:lang w:val="en-IN"/>
                        </w:rPr>
                        <w:t>SoCs and FPGAs</w:t>
                      </w:r>
                      <w:r w:rsidRPr="0019123E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.</w:t>
                      </w:r>
                    </w:p>
                    <w:p w14:paraId="07719634" w14:textId="77777777" w:rsidR="00E81377" w:rsidRPr="001A1B1B" w:rsidRDefault="00E81377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</w:p>
                    <w:tbl>
                      <w:tblPr>
                        <w:tblStyle w:val="ListTable3-Accent5"/>
                        <w:tblW w:w="11136" w:type="dxa"/>
                        <w:tblInd w:w="277" w:type="dxa"/>
                        <w:tblLook w:val="04A0" w:firstRow="1" w:lastRow="0" w:firstColumn="1" w:lastColumn="0" w:noHBand="0" w:noVBand="1"/>
                      </w:tblPr>
                      <w:tblGrid>
                        <w:gridCol w:w="4340"/>
                        <w:gridCol w:w="6796"/>
                      </w:tblGrid>
                      <w:tr w:rsidR="00E81377" w:rsidRPr="00E81377" w14:paraId="0D3BA3D7" w14:textId="77777777" w:rsidTr="001E1A0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0" w:type="auto"/>
                            <w:hideMark/>
                          </w:tcPr>
                          <w:p w14:paraId="240B063A" w14:textId="0C94B23E" w:rsidR="00E81377" w:rsidRPr="00E81377" w:rsidRDefault="003E72DA" w:rsidP="00E81377">
                            <w:pPr>
                              <w:spacing w:line="259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942B50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4"/>
                                <w:lang w:val="en-IN"/>
                              </w:rPr>
                              <w:t xml:space="preserve">             </w:t>
                            </w:r>
                            <w:r w:rsidR="00E81377" w:rsidRPr="00E81377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4"/>
                                <w:lang w:val="en-IN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5FAAFEB" w14:textId="05CD0D19" w:rsidR="00E81377" w:rsidRPr="00E81377" w:rsidRDefault="003E72DA" w:rsidP="00E81377">
                            <w:pPr>
                              <w:spacing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1A1B1B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4"/>
                                <w:lang w:val="en-IN"/>
                              </w:rPr>
                              <w:t xml:space="preserve">                     </w:t>
                            </w:r>
                            <w:r w:rsidR="00E81377" w:rsidRPr="00E81377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4"/>
                                <w:lang w:val="en-IN"/>
                              </w:rPr>
                              <w:t>Use Case</w:t>
                            </w:r>
                          </w:p>
                        </w:tc>
                      </w:tr>
                      <w:tr w:rsidR="00E81377" w:rsidRPr="00E81377" w14:paraId="00A60FA5" w14:textId="77777777" w:rsidTr="001E1A0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44091DF0" w14:textId="77777777" w:rsidR="00E81377" w:rsidRPr="00E81377" w:rsidRDefault="00E81377" w:rsidP="00E81377">
                            <w:pPr>
                              <w:spacing w:line="259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SRAM Controllers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CCE47D2" w14:textId="77777777" w:rsidR="00E81377" w:rsidRPr="00E81377" w:rsidRDefault="00E81377" w:rsidP="00E81377">
                            <w:pPr>
                              <w:spacing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For cache and high-speed storage.</w:t>
                            </w:r>
                          </w:p>
                        </w:tc>
                      </w:tr>
                      <w:tr w:rsidR="00E81377" w:rsidRPr="00E81377" w14:paraId="5CB83C5C" w14:textId="77777777" w:rsidTr="001E1A02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7DB2E3EF" w14:textId="77777777" w:rsidR="00E81377" w:rsidRPr="00E81377" w:rsidRDefault="00E81377" w:rsidP="00E81377">
                            <w:pPr>
                              <w:spacing w:line="259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DRAM Controllers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2DF5477" w14:textId="77777777" w:rsidR="00E81377" w:rsidRPr="00E81377" w:rsidRDefault="00E81377" w:rsidP="00E81377">
                            <w:pPr>
                              <w:spacing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Handles larger memory with refresh cycles.</w:t>
                            </w:r>
                          </w:p>
                        </w:tc>
                      </w:tr>
                      <w:tr w:rsidR="00E81377" w:rsidRPr="00E81377" w14:paraId="16792419" w14:textId="77777777" w:rsidTr="001E1A0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22F07B2D" w14:textId="77777777" w:rsidR="00E81377" w:rsidRPr="00E81377" w:rsidRDefault="00E81377" w:rsidP="00E81377">
                            <w:pPr>
                              <w:spacing w:line="259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Flash Memory Controllers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EB23A72" w14:textId="77777777" w:rsidR="00E81377" w:rsidRPr="00E81377" w:rsidRDefault="00E81377" w:rsidP="00E81377">
                            <w:pPr>
                              <w:spacing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Found in SSDs and embedded storage devices.</w:t>
                            </w:r>
                          </w:p>
                        </w:tc>
                      </w:tr>
                      <w:tr w:rsidR="00E81377" w:rsidRPr="00E81377" w14:paraId="61B5B828" w14:textId="77777777" w:rsidTr="001E1A02">
                        <w:trPr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406A9026" w14:textId="77777777" w:rsidR="00E81377" w:rsidRPr="00E81377" w:rsidRDefault="00E81377" w:rsidP="00E81377">
                            <w:pPr>
                              <w:spacing w:line="259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DDR Memory Controllers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328DD11" w14:textId="77777777" w:rsidR="00E81377" w:rsidRPr="00E81377" w:rsidRDefault="00E81377" w:rsidP="00E81377">
                            <w:pPr>
                              <w:spacing w:line="259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High-speed </w:t>
                            </w:r>
                            <w:proofErr w:type="spellStart"/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DDRx</w:t>
                            </w:r>
                            <w:proofErr w:type="spellEnd"/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interfaces for data transfer.</w:t>
                            </w:r>
                          </w:p>
                        </w:tc>
                      </w:tr>
                      <w:tr w:rsidR="00E81377" w:rsidRPr="00E81377" w14:paraId="321EFF6B" w14:textId="77777777" w:rsidTr="001E1A0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1366AE5A" w14:textId="77777777" w:rsidR="00E81377" w:rsidRPr="00E81377" w:rsidRDefault="00E81377" w:rsidP="00E81377">
                            <w:pPr>
                              <w:spacing w:line="259" w:lineRule="auto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High-Speed Bus Controllers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653B61AC" w14:textId="77777777" w:rsidR="00E81377" w:rsidRPr="00E81377" w:rsidRDefault="00E81377" w:rsidP="00E81377">
                            <w:pPr>
                              <w:spacing w:line="259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E81377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Embedded in AXI/AHB for SoC applications.</w:t>
                            </w:r>
                          </w:p>
                        </w:tc>
                      </w:tr>
                    </w:tbl>
                    <w:p w14:paraId="11F3AE67" w14:textId="77777777" w:rsidR="00EF3D80" w:rsidRPr="001A1B1B" w:rsidRDefault="00EF3D80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</w:p>
                    <w:p w14:paraId="7DB4C060" w14:textId="7C283C20" w:rsidR="00EF3D80" w:rsidRPr="00B20B01" w:rsidRDefault="00EF3D80">
                      <w:pPr>
                        <w:rPr>
                          <w:rFonts w:ascii="Bookman Old Style" w:hAnsi="Bookman Old Style" w:cs="Times New Roman"/>
                          <w:b/>
                          <w:bCs/>
                          <w:color w:val="11374F" w:themeColor="accent5"/>
                          <w:sz w:val="32"/>
                          <w:szCs w:val="32"/>
                        </w:rPr>
                      </w:pPr>
                      <w:r w:rsidRPr="00B20B01">
                        <w:rPr>
                          <w:rFonts w:ascii="Bookman Old Style" w:hAnsi="Bookman Old Style" w:cs="Times New Roman"/>
                          <w:b/>
                          <w:bCs/>
                          <w:color w:val="11374F" w:themeColor="accent5"/>
                          <w:sz w:val="32"/>
                          <w:szCs w:val="32"/>
                        </w:rPr>
                        <w:t>M</w:t>
                      </w:r>
                      <w:r w:rsidR="00286536" w:rsidRPr="00B20B01">
                        <w:rPr>
                          <w:rFonts w:ascii="Bookman Old Style" w:hAnsi="Bookman Old Style" w:cs="Times New Roman"/>
                          <w:b/>
                          <w:bCs/>
                          <w:color w:val="11374F" w:themeColor="accent5"/>
                          <w:sz w:val="32"/>
                          <w:szCs w:val="32"/>
                        </w:rPr>
                        <w:t>EMORY INTERFACE</w:t>
                      </w:r>
                    </w:p>
                    <w:p w14:paraId="0721835B" w14:textId="2778616F" w:rsidR="00286536" w:rsidRPr="001A1B1B" w:rsidRDefault="00286536">
                      <w:pP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Memory interfacing is the process of connecting a digital system (e.g., CPU, GPU, FPGA) to a memory device (e.g., SRAM, DRAM, Flash) and managing the flow of data between them. It involves </w:t>
                      </w:r>
                      <w:r w:rsidRPr="001A1B1B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address decoding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, </w:t>
                      </w:r>
                      <w:r w:rsidRPr="001A1B1B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timing control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, and </w:t>
                      </w:r>
                      <w:r w:rsidRPr="001A1B1B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data transfer protocols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. </w:t>
                      </w:r>
                    </w:p>
                    <w:p w14:paraId="0E9AB13B" w14:textId="2854AFD3" w:rsidR="00286536" w:rsidRDefault="00901519" w:rsidP="002865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  <w:r w:rsidRPr="00E620D5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Address Decoding</w:t>
                      </w:r>
                      <w:r w:rsidRPr="005536D8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 xml:space="preserve"> :</w:t>
                      </w:r>
                      <w:r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E249F1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The processor generates memory addresses to access specific memory locations.</w:t>
                      </w:r>
                      <w:r w:rsidR="00E249F1" w:rsidRPr="001A1B1B">
                        <w:rPr>
                          <w:rFonts w:ascii="Bookman Old Style" w:hAnsi="Bookman Old Style"/>
                          <w:sz w:val="24"/>
                        </w:rPr>
                        <w:t xml:space="preserve"> </w:t>
                      </w:r>
                      <w:r w:rsidR="00E249F1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If the processor has a </w:t>
                      </w:r>
                      <w:r w:rsidR="001A1B1B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K</w:t>
                      </w:r>
                      <w:r w:rsidR="00E249F1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-bit address bus, it can address up to 2</w:t>
                      </w:r>
                      <w:r w:rsidR="001A1B1B" w:rsidRPr="001A1B1B"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  <w:vertAlign w:val="superscript"/>
                        </w:rPr>
                        <w:t>K</w:t>
                      </w:r>
                      <w:r w:rsidR="00E249F1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,536 locations (</w:t>
                      </w:r>
                      <w:r w:rsidR="00043A3F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>64</w:t>
                      </w:r>
                      <w:r w:rsidR="00E249F1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 KB).</w:t>
                      </w:r>
                      <w:r w:rsidR="001A1B1B" w:rsidRPr="001A1B1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 Then,</w:t>
                      </w:r>
                      <w:r w:rsidR="00E620D5" w:rsidRPr="00E620D5">
                        <w:rPr>
                          <w:b/>
                          <w:bCs/>
                        </w:rPr>
                        <w:t xml:space="preserve"> </w:t>
                      </w:r>
                      <w:r w:rsidR="00E620D5" w:rsidRPr="00E620D5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Address decoding</w:t>
                      </w:r>
                      <w:r w:rsidR="00E620D5" w:rsidRPr="00E620D5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  <w:t xml:space="preserve"> maps these addresses to physical memory regions.</w:t>
                      </w:r>
                    </w:p>
                    <w:p w14:paraId="315F5972" w14:textId="32287CF1" w:rsidR="00E620D5" w:rsidRPr="00F80EA2" w:rsidRDefault="005536D8" w:rsidP="002865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jc w:val="left"/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5536D8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>Read/Write Operations</w:t>
                      </w:r>
                      <w:r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4"/>
                        </w:rPr>
                        <w:t xml:space="preserve"> :</w:t>
                      </w:r>
                      <w:r w:rsidR="00EA5400" w:rsidRPr="00EA5400">
                        <w:t xml:space="preserve"> </w:t>
                      </w:r>
                      <w:r w:rsidR="00F80EA2" w:rsidRPr="00F80EA2">
                        <w:rPr>
                          <w:color w:val="000000" w:themeColor="text1"/>
                        </w:rPr>
                        <w:t>Efficient reading and writing depend on satisfying timing constraints</w:t>
                      </w:r>
                      <w:r w:rsidR="00F80EA2">
                        <w:rPr>
                          <w:color w:val="000000" w:themeColor="text1"/>
                        </w:rPr>
                        <w:t>.</w:t>
                      </w:r>
                    </w:p>
                    <w:p w14:paraId="5656CF07" w14:textId="7D83C962" w:rsidR="005A2E3F" w:rsidRPr="005A2E3F" w:rsidRDefault="005A2E3F" w:rsidP="005A2E3F">
                      <w:pPr>
                        <w:jc w:val="left"/>
                        <w:rPr>
                          <w:rFonts w:ascii="Bookman Old Style" w:hAnsi="Bookman Old Style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Bookman Old Style" w:hAnsi="Bookman Old Style"/>
                          <w:color w:val="000000" w:themeColor="text1"/>
                          <w:lang w:val="en-IN"/>
                        </w:rPr>
                        <w:t xml:space="preserve">        </w:t>
                      </w:r>
                      <w:r w:rsidRPr="005A2E3F">
                        <w:rPr>
                          <w:rFonts w:ascii="Bookman Old Style" w:hAnsi="Bookman Old Style"/>
                          <w:color w:val="000000" w:themeColor="text1"/>
                          <w:lang w:val="en-IN"/>
                        </w:rPr>
                        <w:t>Timing Parameters:</w:t>
                      </w:r>
                    </w:p>
                    <w:p w14:paraId="5B512764" w14:textId="20F618C8" w:rsidR="005A2E3F" w:rsidRPr="005A2E3F" w:rsidRDefault="005A2E3F" w:rsidP="005A2E3F">
                      <w:pPr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     </w:t>
                      </w:r>
                      <w:proofErr w:type="spellStart"/>
                      <w:r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tRC</w:t>
                      </w:r>
                      <w:proofErr w:type="spellEnd"/>
                      <w:r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(Row Cycle Time): Minimum time between consecutive row accesses.</w:t>
                      </w:r>
                    </w:p>
                    <w:p w14:paraId="53611E17" w14:textId="229A7227" w:rsidR="005A2E3F" w:rsidRPr="005A2E3F" w:rsidRDefault="002D7DB8" w:rsidP="005A2E3F">
                      <w:pPr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     </w:t>
                      </w:r>
                      <w:proofErr w:type="spellStart"/>
                      <w:r w:rsidR="005A2E3F"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tRCD</w:t>
                      </w:r>
                      <w:proofErr w:type="spellEnd"/>
                      <w:r w:rsidR="005A2E3F"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(RAS to CAS Delay): Time between activating a row and accessing a column.</w:t>
                      </w:r>
                    </w:p>
                    <w:p w14:paraId="4FCC2E5F" w14:textId="423484C8" w:rsidR="005A2E3F" w:rsidRPr="005A2E3F" w:rsidRDefault="002D7DB8" w:rsidP="005A2E3F">
                      <w:pPr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     </w:t>
                      </w:r>
                      <w:proofErr w:type="spellStart"/>
                      <w:r w:rsidR="005A2E3F"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tCL</w:t>
                      </w:r>
                      <w:proofErr w:type="spellEnd"/>
                      <w:r w:rsidR="005A2E3F"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(CAS Latency): Delay between issuing a read command and receiving data.</w:t>
                      </w:r>
                    </w:p>
                    <w:p w14:paraId="671BE06E" w14:textId="7B90CB83" w:rsidR="005A2E3F" w:rsidRDefault="002D7DB8" w:rsidP="005A2E3F">
                      <w:pPr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  <w:r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     </w:t>
                      </w:r>
                      <w:proofErr w:type="spellStart"/>
                      <w:r w:rsidR="005A2E3F"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tWR</w:t>
                      </w:r>
                      <w:proofErr w:type="spellEnd"/>
                      <w:r w:rsidR="005A2E3F" w:rsidRPr="005A2E3F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 xml:space="preserve"> (Write Recovery Time): Time after a write operation before a new command can be </w:t>
                      </w:r>
                      <w:r w:rsidR="00240DAB"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  <w:t>issued.</w:t>
                      </w:r>
                    </w:p>
                    <w:p w14:paraId="5F3C0640" w14:textId="77777777" w:rsidR="002905C9" w:rsidRPr="005A2E3F" w:rsidRDefault="002905C9" w:rsidP="005A2E3F">
                      <w:pPr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  <w:lang w:val="en-IN"/>
                        </w:rPr>
                      </w:pPr>
                    </w:p>
                    <w:tbl>
                      <w:tblPr>
                        <w:tblStyle w:val="ListTable3-Accent5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4551"/>
                        <w:gridCol w:w="6684"/>
                      </w:tblGrid>
                      <w:tr w:rsidR="00240DAB" w14:paraId="1246A0EE" w14:textId="77777777" w:rsidTr="00C77B1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551" w:type="dxa"/>
                          </w:tcPr>
                          <w:p w14:paraId="314730D0" w14:textId="7A224F18" w:rsidR="00240DAB" w:rsidRDefault="00240DAB" w:rsidP="002905C9">
                            <w:pPr>
                              <w:pStyle w:val="ListParagraph"/>
                              <w:ind w:left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905C9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4"/>
                              </w:rPr>
                              <w:t>READ OPERATION</w:t>
                            </w:r>
                          </w:p>
                        </w:tc>
                        <w:tc>
                          <w:tcPr>
                            <w:tcW w:w="6684" w:type="dxa"/>
                          </w:tcPr>
                          <w:p w14:paraId="13287614" w14:textId="39D78E93" w:rsidR="00240DAB" w:rsidRDefault="00240DAB" w:rsidP="002905C9">
                            <w:pPr>
                              <w:pStyle w:val="ListParagraph"/>
                              <w:ind w:left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905C9"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4"/>
                              </w:rPr>
                              <w:t>WRITE OPERATION</w:t>
                            </w:r>
                          </w:p>
                        </w:tc>
                      </w:tr>
                      <w:tr w:rsidR="00240DAB" w14:paraId="4FA02B1C" w14:textId="77777777" w:rsidTr="00EF764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51" w:type="dxa"/>
                            <w:shd w:val="clear" w:color="auto" w:fill="F2F2F2" w:themeFill="background1" w:themeFillShade="F2"/>
                          </w:tcPr>
                          <w:p w14:paraId="75AF1174" w14:textId="77777777" w:rsidR="008F6A43" w:rsidRPr="008F6A43" w:rsidRDefault="008F6A43" w:rsidP="008F6A43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num" w:pos="720"/>
                              </w:tabs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Activate row (assert RAS).</w:t>
                            </w:r>
                          </w:p>
                          <w:p w14:paraId="583D80CE" w14:textId="77777777" w:rsidR="008F6A43" w:rsidRPr="008F6A43" w:rsidRDefault="008F6A43" w:rsidP="008F6A43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num" w:pos="720"/>
                              </w:tabs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Wait for </w:t>
                            </w:r>
                            <w:proofErr w:type="spellStart"/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tRCD</w:t>
                            </w:r>
                            <w:proofErr w:type="spellEnd"/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4A834DCE" w14:textId="77777777" w:rsidR="008F6A43" w:rsidRPr="008F6A43" w:rsidRDefault="008F6A43" w:rsidP="008F6A43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num" w:pos="720"/>
                              </w:tabs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Access column (assert CAS).</w:t>
                            </w:r>
                          </w:p>
                          <w:p w14:paraId="2A4CB20D" w14:textId="77777777" w:rsidR="008F6A43" w:rsidRPr="008F6A43" w:rsidRDefault="008F6A43" w:rsidP="008F6A43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num" w:pos="720"/>
                              </w:tabs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Wait for </w:t>
                            </w:r>
                            <w:proofErr w:type="spellStart"/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tCL</w:t>
                            </w:r>
                            <w:proofErr w:type="spellEnd"/>
                            <w:r w:rsidRPr="008F6A43">
                              <w:rPr>
                                <w:rFonts w:ascii="Bookman Old Style" w:hAnsi="Bookman Old Style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lang w:val="en-IN"/>
                              </w:rPr>
                              <w:t> to receive data.</w:t>
                            </w:r>
                          </w:p>
                          <w:p w14:paraId="3A987EC3" w14:textId="16FB5EA2" w:rsidR="00240DAB" w:rsidRPr="009F020C" w:rsidRDefault="00240DAB" w:rsidP="009F020C">
                            <w:pPr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6684" w:type="dxa"/>
                            <w:shd w:val="clear" w:color="auto" w:fill="F2F2F2" w:themeFill="background1" w:themeFillShade="F2"/>
                          </w:tcPr>
                          <w:p w14:paraId="07DC639D" w14:textId="77777777" w:rsidR="008F6A43" w:rsidRPr="008F6A43" w:rsidRDefault="008F6A43" w:rsidP="008F6A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Activate row (assert RAS).</w:t>
                            </w:r>
                          </w:p>
                          <w:p w14:paraId="2CE6340F" w14:textId="77777777" w:rsidR="008F6A43" w:rsidRPr="008F6A43" w:rsidRDefault="008F6A43" w:rsidP="008F6A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Wait for </w:t>
                            </w:r>
                            <w:proofErr w:type="spellStart"/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tRCD</w:t>
                            </w:r>
                            <w:proofErr w:type="spellEnd"/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1667FBDE" w14:textId="77777777" w:rsidR="008F6A43" w:rsidRPr="008F6A43" w:rsidRDefault="008F6A43" w:rsidP="008F6A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Access column (assert CAS) and provide data.</w:t>
                            </w:r>
                          </w:p>
                          <w:p w14:paraId="2E363403" w14:textId="77777777" w:rsidR="008F6A43" w:rsidRPr="008F6A43" w:rsidRDefault="008F6A43" w:rsidP="008F6A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Wait for </w:t>
                            </w:r>
                            <w:proofErr w:type="spellStart"/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tWR</w:t>
                            </w:r>
                            <w:proofErr w:type="spellEnd"/>
                            <w:r w:rsidRPr="008F6A43"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  <w:lang w:val="en-IN"/>
                              </w:rPr>
                              <w:t> before next operation.</w:t>
                            </w:r>
                          </w:p>
                          <w:p w14:paraId="0743D071" w14:textId="77777777" w:rsidR="00240DAB" w:rsidRDefault="00240DAB" w:rsidP="005A2E3F">
                            <w:pPr>
                              <w:pStyle w:val="ListParagraph"/>
                              <w:ind w:left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AA85C36" w14:textId="337DC7B5" w:rsidR="00F80EA2" w:rsidRPr="005A2E3F" w:rsidRDefault="00F80EA2" w:rsidP="005A2E3F">
                      <w:pPr>
                        <w:pStyle w:val="ListParagraph"/>
                        <w:jc w:val="left"/>
                        <w:rPr>
                          <w:rFonts w:ascii="Bookman Old Style" w:hAnsi="Bookman Old Style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6D7E681" w14:textId="3DBC5560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5C7F45BB" w14:textId="283135E2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1E65864A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4847DD1C" w14:textId="18EE780A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2809B7DE" w14:textId="5C898523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78386045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09A845F5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1FE8EC4F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34A1A3F4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15A76D86" w14:textId="0770DC5E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44FD51A8" w14:textId="043971D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3C321C92" w14:textId="2ADD24CE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49D03D65" w14:textId="1C8FBFD5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52D1C655" w14:textId="4AA63118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13845E4" w14:textId="0F68D04B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53EEB064" w14:textId="3F63CE7D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06AD95E1" w14:textId="1A4DEABF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705B1D6D" w14:textId="32C1C76E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9A1670D" w14:textId="10D07589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17B13165" w14:textId="5602B143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12E6DBC6" w14:textId="6D00055E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7334F34A" w14:textId="547A1572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5F0645CE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3451A8AD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F69E03C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7978A0BE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D96478A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8D57521" w14:textId="36C4E12A" w:rsidR="00BB3D87" w:rsidRDefault="009D2A16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7037280" wp14:editId="08F562CA">
                <wp:simplePos x="0" y="0"/>
                <wp:positionH relativeFrom="margin">
                  <wp:posOffset>-361950</wp:posOffset>
                </wp:positionH>
                <wp:positionV relativeFrom="page">
                  <wp:posOffset>76200</wp:posOffset>
                </wp:positionV>
                <wp:extent cx="7620000" cy="9915525"/>
                <wp:effectExtent l="0" t="0" r="19050" b="28575"/>
                <wp:wrapNone/>
                <wp:docPr id="12486571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991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90EFC" w14:textId="74EA8FAF" w:rsidR="00F562B9" w:rsidRPr="00F562B9" w:rsidRDefault="002B67F8" w:rsidP="00F562B9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B20B01" w:rsidRPr="00F562B9">
                              <w:rPr>
                                <w:rFonts w:ascii="Bookman Old Style" w:hAnsi="Bookman Old Style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MULTI-PORT MEMORY HANDLING</w:t>
                            </w:r>
                            <w:r w:rsidR="00DE5228">
                              <w:rPr>
                                <w:rFonts w:ascii="Bookman Old Style" w:hAnsi="Bookman Old Style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(</w:t>
                            </w:r>
                            <w:r w:rsidR="00DE5228" w:rsidRPr="00F562B9">
                              <w:rPr>
                                <w:rFonts w:ascii="Constantia" w:hAnsi="Constantia"/>
                                <w:b/>
                                <w:bCs/>
                                <w:noProof/>
                                <w:color w:val="0D0D0D" w:themeColor="text1" w:themeTint="F2"/>
                                <w:sz w:val="24"/>
                                <w:lang w:val="en-IN"/>
                              </w:rPr>
                              <w:t>Arbitration Techniques</w:t>
                            </w:r>
                            <w:r w:rsidR="00DE5228">
                              <w:rPr>
                                <w:rFonts w:ascii="Bookman Old Style" w:hAnsi="Bookman Old Style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)</w:t>
                            </w:r>
                          </w:p>
                          <w:p w14:paraId="3350CAC4" w14:textId="77777777" w:rsidR="00F562B9" w:rsidRPr="00F562B9" w:rsidRDefault="00F562B9" w:rsidP="00F562B9">
                            <w:pPr>
                              <w:rPr>
                                <w:rFonts w:ascii="Constantia" w:hAnsi="Constantia"/>
                                <w:noProof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  <w:r w:rsidRPr="00F562B9">
                              <w:rPr>
                                <w:rFonts w:ascii="Constantia" w:hAnsi="Constantia"/>
                                <w:noProof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t>When multiple components (like processors or peripherals) access memory simultaneously, a memory controller ensures data integrity and fair usage:</w:t>
                            </w:r>
                          </w:p>
                          <w:tbl>
                            <w:tblPr>
                              <w:tblStyle w:val="GridTable4-Accent5"/>
                              <w:tblW w:w="117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9"/>
                              <w:gridCol w:w="1669"/>
                              <w:gridCol w:w="2784"/>
                              <w:gridCol w:w="4366"/>
                            </w:tblGrid>
                            <w:tr w:rsidR="000A6014" w:rsidRPr="00BD06F6" w14:paraId="094AEA78" w14:textId="77777777" w:rsidTr="009D5B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919" w:type="dxa"/>
                                  <w:hideMark/>
                                </w:tcPr>
                                <w:p w14:paraId="44894AC6" w14:textId="77777777" w:rsidR="00BD06F6" w:rsidRPr="00BD06F6" w:rsidRDefault="00BD06F6" w:rsidP="00BD06F6">
                                  <w:pPr>
                                    <w:spacing w:line="259" w:lineRule="auto"/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</w:pPr>
                                  <w:r w:rsidRPr="00BD06F6"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>Arbitration Type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hideMark/>
                                </w:tcPr>
                                <w:p w14:paraId="62066DB0" w14:textId="77777777" w:rsidR="00BD06F6" w:rsidRPr="00BD06F6" w:rsidRDefault="00BD06F6" w:rsidP="00BD06F6">
                                  <w:pPr>
                                    <w:spacing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</w:pPr>
                                  <w:r w:rsidRPr="00BD06F6"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>Fairness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hideMark/>
                                </w:tcPr>
                                <w:p w14:paraId="2BAAD806" w14:textId="77777777" w:rsidR="00BD06F6" w:rsidRPr="00BD06F6" w:rsidRDefault="00BD06F6" w:rsidP="00BD06F6">
                                  <w:pPr>
                                    <w:spacing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</w:pPr>
                                  <w:r w:rsidRPr="00BD06F6"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>Complexity</w:t>
                                  </w:r>
                                </w:p>
                              </w:tc>
                              <w:tc>
                                <w:tcPr>
                                  <w:tcW w:w="4366" w:type="dxa"/>
                                  <w:hideMark/>
                                </w:tcPr>
                                <w:p w14:paraId="542E24E9" w14:textId="77777777" w:rsidR="00BD06F6" w:rsidRPr="00BD06F6" w:rsidRDefault="00BD06F6" w:rsidP="00BD06F6">
                                  <w:pPr>
                                    <w:spacing w:line="259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</w:pPr>
                                  <w:r w:rsidRPr="00BD06F6">
                                    <w:rPr>
                                      <w:rFonts w:ascii="Constantia" w:hAnsi="Constantia"/>
                                      <w:noProof/>
                                      <w:color w:val="FFFFFF" w:themeColor="background1"/>
                                      <w:sz w:val="24"/>
                                      <w:lang w:val="en-IN"/>
                                    </w:rPr>
                                    <w:t>Use Cases</w:t>
                                  </w:r>
                                </w:p>
                              </w:tc>
                            </w:tr>
                            <w:tr w:rsidR="000A6014" w:rsidRPr="00BD06F6" w14:paraId="25290865" w14:textId="77777777" w:rsidTr="009D5B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shd w:val="clear" w:color="auto" w:fill="F2F2F2" w:themeFill="background1" w:themeFillShade="F2"/>
                                </w:tcPr>
                                <w:p w14:paraId="233ED704" w14:textId="7F43EF64" w:rsidR="000A6014" w:rsidRPr="00DB2DC7" w:rsidRDefault="00CC0A22" w:rsidP="00BD06F6">
                                  <w:pPr>
                                    <w:rPr>
                                      <w:rFonts w:ascii="Constantia" w:hAnsi="Constantia"/>
                                      <w:b w:val="0"/>
                                      <w:bCs w:val="0"/>
                                      <w:noProof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DB2DC7">
                                    <w:rPr>
                                      <w:rFonts w:ascii="Constantia" w:hAnsi="Constantia"/>
                                      <w:b w:val="0"/>
                                      <w:bCs w:val="0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Fixed Priority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shd w:val="clear" w:color="auto" w:fill="F2F2F2" w:themeFill="background1" w:themeFillShade="F2"/>
                                </w:tcPr>
                                <w:p w14:paraId="3CCB817B" w14:textId="305BC324" w:rsidR="000A6014" w:rsidRPr="00DB2DC7" w:rsidRDefault="00CC0A22" w:rsidP="00BD06F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DB2DC7"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❌</w:t>
                                  </w:r>
                                  <w:r w:rsidRPr="00DB2DC7"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 xml:space="preserve"> Low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shd w:val="clear" w:color="auto" w:fill="F2F2F2" w:themeFill="background1" w:themeFillShade="F2"/>
                                </w:tcPr>
                                <w:p w14:paraId="66331B08" w14:textId="1D60FF04" w:rsidR="000A6014" w:rsidRPr="00DB2DC7" w:rsidRDefault="00DF1971" w:rsidP="00BD06F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DB2DC7"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⭐</w:t>
                                  </w:r>
                                  <w:r w:rsidRPr="00DB2DC7"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 xml:space="preserve"> Simple</w:t>
                                  </w:r>
                                </w:p>
                              </w:tc>
                              <w:tc>
                                <w:tcPr>
                                  <w:tcW w:w="4366" w:type="dxa"/>
                                  <w:shd w:val="clear" w:color="auto" w:fill="F2F2F2" w:themeFill="background1" w:themeFillShade="F2"/>
                                </w:tcPr>
                                <w:p w14:paraId="51A0E975" w14:textId="2C89ADE7" w:rsidR="000A6014" w:rsidRPr="00DB2DC7" w:rsidRDefault="00DF1971" w:rsidP="00BD06F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  <w:lang w:val="en-IN"/>
                                    </w:rPr>
                                  </w:pPr>
                                  <w:r w:rsidRPr="00DB2DC7"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Real-time systems with critical tasks</w:t>
                                  </w:r>
                                </w:p>
                              </w:tc>
                            </w:tr>
                            <w:tr w:rsidR="00DF1971" w:rsidRPr="00BD06F6" w14:paraId="5D95A5D3" w14:textId="77777777" w:rsidTr="00EF7644">
                              <w:trPr>
                                <w:trHeight w:val="1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shd w:val="clear" w:color="auto" w:fill="F2F2F2" w:themeFill="background1" w:themeFillShade="F2"/>
                                </w:tcPr>
                                <w:p w14:paraId="40498C5C" w14:textId="7C3D7BDD" w:rsidR="00DF1971" w:rsidRPr="00DB2DC7" w:rsidRDefault="00DB2DC7" w:rsidP="00BD06F6">
                                  <w:pPr>
                                    <w:rPr>
                                      <w:rFonts w:ascii="Constantia" w:hAnsi="Constantia"/>
                                      <w:b w:val="0"/>
                                      <w:bCs w:val="0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DB2DC7">
                                    <w:rPr>
                                      <w:rFonts w:ascii="Constantia" w:hAnsi="Constantia"/>
                                      <w:b w:val="0"/>
                                      <w:bCs w:val="0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Round-Robin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shd w:val="clear" w:color="auto" w:fill="F2F2F2" w:themeFill="background1" w:themeFillShade="F2"/>
                                </w:tcPr>
                                <w:p w14:paraId="609A8D45" w14:textId="6B3BACEE" w:rsidR="00DF1971" w:rsidRPr="00DB2DC7" w:rsidRDefault="009D40A3" w:rsidP="00BD06F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40A3"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✅ High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shd w:val="clear" w:color="auto" w:fill="F2F2F2" w:themeFill="background1" w:themeFillShade="F2"/>
                                </w:tcPr>
                                <w:p w14:paraId="242A86D4" w14:textId="0A559733" w:rsidR="00DF1971" w:rsidRPr="00DB2DC7" w:rsidRDefault="009D40A3" w:rsidP="00BD06F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40A3"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⭐⭐ Moderate</w:t>
                                  </w:r>
                                </w:p>
                              </w:tc>
                              <w:tc>
                                <w:tcPr>
                                  <w:tcW w:w="4366" w:type="dxa"/>
                                  <w:shd w:val="clear" w:color="auto" w:fill="F2F2F2" w:themeFill="background1" w:themeFillShade="F2"/>
                                </w:tcPr>
                                <w:p w14:paraId="0E834909" w14:textId="6E188164" w:rsidR="00DF1971" w:rsidRPr="00DB2DC7" w:rsidRDefault="009D40A3" w:rsidP="00BD06F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40A3"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Multi-core CPUs, memory controllers</w:t>
                                  </w:r>
                                </w:p>
                              </w:tc>
                            </w:tr>
                            <w:tr w:rsidR="00A724DD" w:rsidRPr="00BD06F6" w14:paraId="3F0DD033" w14:textId="77777777" w:rsidTr="009D5B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shd w:val="clear" w:color="auto" w:fill="F2F2F2" w:themeFill="background1" w:themeFillShade="F2"/>
                                </w:tcPr>
                                <w:p w14:paraId="54CCD487" w14:textId="50DA9A20" w:rsidR="00A724DD" w:rsidRPr="00DB2DC7" w:rsidRDefault="009D5B2E" w:rsidP="00BD06F6">
                                  <w:pPr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5B2E"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Time-Sliced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shd w:val="clear" w:color="auto" w:fill="F2F2F2" w:themeFill="background1" w:themeFillShade="F2"/>
                                </w:tcPr>
                                <w:p w14:paraId="5102338E" w14:textId="17190F86" w:rsidR="00A724DD" w:rsidRPr="009D40A3" w:rsidRDefault="009D5B2E" w:rsidP="00BD06F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5B2E"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✅ High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shd w:val="clear" w:color="auto" w:fill="F2F2F2" w:themeFill="background1" w:themeFillShade="F2"/>
                                </w:tcPr>
                                <w:p w14:paraId="5C80B9BB" w14:textId="6DD295F7" w:rsidR="00A724DD" w:rsidRPr="009D40A3" w:rsidRDefault="009D5B2E" w:rsidP="00BD06F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5B2E">
                                    <w:rPr>
                                      <w:rFonts w:ascii="Segoe UI Emoji" w:hAnsi="Segoe UI Emoji" w:cs="Segoe UI Emoji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⭐⭐ Moderate</w:t>
                                  </w:r>
                                </w:p>
                              </w:tc>
                              <w:tc>
                                <w:tcPr>
                                  <w:tcW w:w="4366" w:type="dxa"/>
                                  <w:shd w:val="clear" w:color="auto" w:fill="F2F2F2" w:themeFill="background1" w:themeFillShade="F2"/>
                                </w:tcPr>
                                <w:p w14:paraId="51623165" w14:textId="461D4606" w:rsidR="00A724DD" w:rsidRPr="009D40A3" w:rsidRDefault="009D5B2E" w:rsidP="00BD06F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D5B2E">
                                    <w:rPr>
                                      <w:rFonts w:ascii="Constantia" w:hAnsi="Constantia"/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Systems with strict timing constraints</w:t>
                                  </w:r>
                                </w:p>
                              </w:tc>
                            </w:tr>
                          </w:tbl>
                          <w:p w14:paraId="1A11BFAF" w14:textId="1306FE29" w:rsidR="00BD06F6" w:rsidRPr="00BD06F6" w:rsidRDefault="00BD06F6" w:rsidP="00BD06F6">
                            <w:pPr>
                              <w:rPr>
                                <w:rFonts w:ascii="Constantia" w:hAnsi="Constantia"/>
                                <w:noProof/>
                                <w:vanish/>
                                <w:color w:val="0D0D0D" w:themeColor="text1" w:themeTint="F2"/>
                                <w:sz w:val="24"/>
                                <w:lang w:val="en-IN"/>
                              </w:rPr>
                            </w:pPr>
                          </w:p>
                          <w:p w14:paraId="3D7F864A" w14:textId="6616B19A" w:rsidR="00F562B9" w:rsidRPr="00F562B9" w:rsidRDefault="00F562B9" w:rsidP="00DE5228">
                            <w:pPr>
                              <w:rPr>
                                <w:rFonts w:ascii="Constantia" w:hAnsi="Constantia"/>
                                <w:noProof/>
                                <w:color w:val="0D0D0D" w:themeColor="text1" w:themeTint="F2"/>
                                <w:sz w:val="24"/>
                                <w:lang w:val="en-IN"/>
                              </w:rPr>
                            </w:pPr>
                          </w:p>
                          <w:p w14:paraId="298947EA" w14:textId="582E2D41" w:rsidR="002B67F8" w:rsidRPr="00B20B01" w:rsidRDefault="002B67F8">
                            <w:pPr>
                              <w:rPr>
                                <w:rFonts w:ascii="Constantia" w:hAnsi="Constantia"/>
                                <w:noProof/>
                                <w:color w:val="0D0D0D" w:themeColor="text1" w:themeTint="F2"/>
                                <w:sz w:val="24"/>
                              </w:rPr>
                            </w:pPr>
                            <w:r w:rsidRPr="00B20B01">
                              <w:rPr>
                                <w:rFonts w:ascii="Constantia" w:hAnsi="Constantia"/>
                                <w:noProof/>
                                <w:color w:val="0D0D0D" w:themeColor="text1" w:themeTint="F2"/>
                                <w:sz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7280" id="Text Box 12" o:spid="_x0000_s1028" type="#_x0000_t202" style="position:absolute;left:0;text-align:left;margin-left:-28.5pt;margin-top:6pt;width:600pt;height:780.7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moPAIAAIQ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" fillcolor="white [3201]" strokeweight=".5pt">
                <v:textbox>
                  <w:txbxContent>
                    <w:p w14:paraId="63C90EFC" w14:textId="74EA8FAF" w:rsidR="00F562B9" w:rsidRPr="00F562B9" w:rsidRDefault="002B67F8" w:rsidP="00F562B9">
                      <w:pPr>
                        <w:rPr>
                          <w:rFonts w:ascii="Bookman Old Style" w:hAnsi="Bookman Old Style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B20B01" w:rsidRPr="00F562B9">
                        <w:rPr>
                          <w:rFonts w:ascii="Bookman Old Style" w:hAnsi="Bookman Old Style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IN"/>
                        </w:rPr>
                        <w:t>MULTI-PORT MEMORY HANDLING</w:t>
                      </w:r>
                      <w:r w:rsidR="00DE5228">
                        <w:rPr>
                          <w:rFonts w:ascii="Bookman Old Style" w:hAnsi="Bookman Old Style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IN"/>
                        </w:rPr>
                        <w:t>(</w:t>
                      </w:r>
                      <w:r w:rsidR="00DE5228" w:rsidRPr="00F562B9">
                        <w:rPr>
                          <w:rFonts w:ascii="Constantia" w:hAnsi="Constantia"/>
                          <w:b/>
                          <w:bCs/>
                          <w:noProof/>
                          <w:color w:val="0D0D0D" w:themeColor="text1" w:themeTint="F2"/>
                          <w:sz w:val="24"/>
                          <w:lang w:val="en-IN"/>
                        </w:rPr>
                        <w:t>Arbitration Techniques</w:t>
                      </w:r>
                      <w:r w:rsidR="00DE5228">
                        <w:rPr>
                          <w:rFonts w:ascii="Bookman Old Style" w:hAnsi="Bookman Old Style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IN"/>
                        </w:rPr>
                        <w:t>)</w:t>
                      </w:r>
                    </w:p>
                    <w:p w14:paraId="3350CAC4" w14:textId="77777777" w:rsidR="00F562B9" w:rsidRPr="00F562B9" w:rsidRDefault="00F562B9" w:rsidP="00F562B9">
                      <w:pPr>
                        <w:rPr>
                          <w:rFonts w:ascii="Constantia" w:hAnsi="Constantia"/>
                          <w:noProof/>
                          <w:color w:val="0D0D0D" w:themeColor="text1" w:themeTint="F2"/>
                          <w:szCs w:val="22"/>
                          <w:lang w:val="en-IN"/>
                        </w:rPr>
                      </w:pPr>
                      <w:r w:rsidRPr="00F562B9">
                        <w:rPr>
                          <w:rFonts w:ascii="Constantia" w:hAnsi="Constantia"/>
                          <w:noProof/>
                          <w:color w:val="0D0D0D" w:themeColor="text1" w:themeTint="F2"/>
                          <w:szCs w:val="22"/>
                          <w:lang w:val="en-IN"/>
                        </w:rPr>
                        <w:t>When multiple components (like processors or peripherals) access memory simultaneously, a memory controller ensures data integrity and fair usage:</w:t>
                      </w:r>
                    </w:p>
                    <w:tbl>
                      <w:tblPr>
                        <w:tblStyle w:val="GridTable4-Accent5"/>
                        <w:tblW w:w="11738" w:type="dxa"/>
                        <w:tblLook w:val="04A0" w:firstRow="1" w:lastRow="0" w:firstColumn="1" w:lastColumn="0" w:noHBand="0" w:noVBand="1"/>
                      </w:tblPr>
                      <w:tblGrid>
                        <w:gridCol w:w="2919"/>
                        <w:gridCol w:w="1669"/>
                        <w:gridCol w:w="2784"/>
                        <w:gridCol w:w="4366"/>
                      </w:tblGrid>
                      <w:tr w:rsidR="000A6014" w:rsidRPr="00BD06F6" w14:paraId="094AEA78" w14:textId="77777777" w:rsidTr="009D5B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919" w:type="dxa"/>
                            <w:hideMark/>
                          </w:tcPr>
                          <w:p w14:paraId="44894AC6" w14:textId="77777777" w:rsidR="00BD06F6" w:rsidRPr="00BD06F6" w:rsidRDefault="00BD06F6" w:rsidP="00BD06F6">
                            <w:pPr>
                              <w:spacing w:line="259" w:lineRule="auto"/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</w:pPr>
                            <w:r w:rsidRPr="00BD06F6"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  <w:t>Arbitration Type</w:t>
                            </w:r>
                          </w:p>
                        </w:tc>
                        <w:tc>
                          <w:tcPr>
                            <w:tcW w:w="1669" w:type="dxa"/>
                            <w:hideMark/>
                          </w:tcPr>
                          <w:p w14:paraId="62066DB0" w14:textId="77777777" w:rsidR="00BD06F6" w:rsidRPr="00BD06F6" w:rsidRDefault="00BD06F6" w:rsidP="00BD06F6">
                            <w:pPr>
                              <w:spacing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</w:pPr>
                            <w:r w:rsidRPr="00BD06F6"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  <w:t>Fairness</w:t>
                            </w:r>
                          </w:p>
                        </w:tc>
                        <w:tc>
                          <w:tcPr>
                            <w:tcW w:w="2784" w:type="dxa"/>
                            <w:hideMark/>
                          </w:tcPr>
                          <w:p w14:paraId="2BAAD806" w14:textId="77777777" w:rsidR="00BD06F6" w:rsidRPr="00BD06F6" w:rsidRDefault="00BD06F6" w:rsidP="00BD06F6">
                            <w:pPr>
                              <w:spacing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</w:pPr>
                            <w:r w:rsidRPr="00BD06F6"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  <w:t>Complexity</w:t>
                            </w:r>
                          </w:p>
                        </w:tc>
                        <w:tc>
                          <w:tcPr>
                            <w:tcW w:w="4366" w:type="dxa"/>
                            <w:hideMark/>
                          </w:tcPr>
                          <w:p w14:paraId="542E24E9" w14:textId="77777777" w:rsidR="00BD06F6" w:rsidRPr="00BD06F6" w:rsidRDefault="00BD06F6" w:rsidP="00BD06F6">
                            <w:pPr>
                              <w:spacing w:line="259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</w:pPr>
                            <w:r w:rsidRPr="00BD06F6">
                              <w:rPr>
                                <w:rFonts w:ascii="Constantia" w:hAnsi="Constantia"/>
                                <w:noProof/>
                                <w:color w:val="FFFFFF" w:themeColor="background1"/>
                                <w:sz w:val="24"/>
                                <w:lang w:val="en-IN"/>
                              </w:rPr>
                              <w:t>Use Cases</w:t>
                            </w:r>
                          </w:p>
                        </w:tc>
                      </w:tr>
                      <w:tr w:rsidR="000A6014" w:rsidRPr="00BD06F6" w14:paraId="25290865" w14:textId="77777777" w:rsidTr="009D5B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shd w:val="clear" w:color="auto" w:fill="F2F2F2" w:themeFill="background1" w:themeFillShade="F2"/>
                          </w:tcPr>
                          <w:p w14:paraId="233ED704" w14:textId="7F43EF64" w:rsidR="000A6014" w:rsidRPr="00DB2DC7" w:rsidRDefault="00CC0A22" w:rsidP="00BD06F6">
                            <w:pPr>
                              <w:rPr>
                                <w:rFonts w:ascii="Constantia" w:hAnsi="Constantia"/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DB2DC7">
                              <w:rPr>
                                <w:rFonts w:ascii="Constantia" w:hAnsi="Constantia"/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</w:rPr>
                              <w:t>Fixed Priority</w:t>
                            </w:r>
                          </w:p>
                        </w:tc>
                        <w:tc>
                          <w:tcPr>
                            <w:tcW w:w="1669" w:type="dxa"/>
                            <w:shd w:val="clear" w:color="auto" w:fill="F2F2F2" w:themeFill="background1" w:themeFillShade="F2"/>
                          </w:tcPr>
                          <w:p w14:paraId="3CCB817B" w14:textId="305BC324" w:rsidR="000A6014" w:rsidRPr="00DB2DC7" w:rsidRDefault="00CC0A22" w:rsidP="00BD06F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DB2DC7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  <w:t>❌</w:t>
                            </w:r>
                            <w:r w:rsidRPr="00DB2DC7"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  <w:t xml:space="preserve"> Low</w:t>
                            </w:r>
                          </w:p>
                        </w:tc>
                        <w:tc>
                          <w:tcPr>
                            <w:tcW w:w="2784" w:type="dxa"/>
                            <w:shd w:val="clear" w:color="auto" w:fill="F2F2F2" w:themeFill="background1" w:themeFillShade="F2"/>
                          </w:tcPr>
                          <w:p w14:paraId="66331B08" w14:textId="1D60FF04" w:rsidR="000A6014" w:rsidRPr="00DB2DC7" w:rsidRDefault="00DF1971" w:rsidP="00BD06F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DB2DC7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  <w:t>⭐</w:t>
                            </w:r>
                            <w:r w:rsidRPr="00DB2DC7"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  <w:t xml:space="preserve"> Simple</w:t>
                            </w:r>
                          </w:p>
                        </w:tc>
                        <w:tc>
                          <w:tcPr>
                            <w:tcW w:w="4366" w:type="dxa"/>
                            <w:shd w:val="clear" w:color="auto" w:fill="F2F2F2" w:themeFill="background1" w:themeFillShade="F2"/>
                          </w:tcPr>
                          <w:p w14:paraId="51A0E975" w14:textId="2C89ADE7" w:rsidR="000A6014" w:rsidRPr="00DB2DC7" w:rsidRDefault="00DF1971" w:rsidP="00BD06F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DB2DC7"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  <w:t>Real-time systems with critical tasks</w:t>
                            </w:r>
                          </w:p>
                        </w:tc>
                      </w:tr>
                      <w:tr w:rsidR="00DF1971" w:rsidRPr="00BD06F6" w14:paraId="5D95A5D3" w14:textId="77777777" w:rsidTr="00EF7644">
                        <w:trPr>
                          <w:trHeight w:val="1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shd w:val="clear" w:color="auto" w:fill="F2F2F2" w:themeFill="background1" w:themeFillShade="F2"/>
                          </w:tcPr>
                          <w:p w14:paraId="40498C5C" w14:textId="7C3D7BDD" w:rsidR="00DF1971" w:rsidRPr="00DB2DC7" w:rsidRDefault="00DB2DC7" w:rsidP="00BD06F6">
                            <w:pPr>
                              <w:rPr>
                                <w:rFonts w:ascii="Constantia" w:hAnsi="Constantia"/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DB2DC7">
                              <w:rPr>
                                <w:rFonts w:ascii="Constantia" w:hAnsi="Constantia"/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</w:rPr>
                              <w:t>Round-Robin</w:t>
                            </w:r>
                          </w:p>
                        </w:tc>
                        <w:tc>
                          <w:tcPr>
                            <w:tcW w:w="1669" w:type="dxa"/>
                            <w:shd w:val="clear" w:color="auto" w:fill="F2F2F2" w:themeFill="background1" w:themeFillShade="F2"/>
                          </w:tcPr>
                          <w:p w14:paraId="609A8D45" w14:textId="6B3BACEE" w:rsidR="00DF1971" w:rsidRPr="00DB2DC7" w:rsidRDefault="009D40A3" w:rsidP="00BD06F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40A3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  <w:t>✅ High</w:t>
                            </w:r>
                          </w:p>
                        </w:tc>
                        <w:tc>
                          <w:tcPr>
                            <w:tcW w:w="2784" w:type="dxa"/>
                            <w:shd w:val="clear" w:color="auto" w:fill="F2F2F2" w:themeFill="background1" w:themeFillShade="F2"/>
                          </w:tcPr>
                          <w:p w14:paraId="242A86D4" w14:textId="0A559733" w:rsidR="00DF1971" w:rsidRPr="00DB2DC7" w:rsidRDefault="009D40A3" w:rsidP="00BD06F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40A3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  <w:t>⭐⭐ Moderate</w:t>
                            </w:r>
                          </w:p>
                        </w:tc>
                        <w:tc>
                          <w:tcPr>
                            <w:tcW w:w="4366" w:type="dxa"/>
                            <w:shd w:val="clear" w:color="auto" w:fill="F2F2F2" w:themeFill="background1" w:themeFillShade="F2"/>
                          </w:tcPr>
                          <w:p w14:paraId="0E834909" w14:textId="6E188164" w:rsidR="00DF1971" w:rsidRPr="00DB2DC7" w:rsidRDefault="009D40A3" w:rsidP="00BD06F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40A3"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  <w:t>Multi-core CPUs, memory controllers</w:t>
                            </w:r>
                          </w:p>
                        </w:tc>
                      </w:tr>
                      <w:tr w:rsidR="00A724DD" w:rsidRPr="00BD06F6" w14:paraId="3F0DD033" w14:textId="77777777" w:rsidTr="009D5B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shd w:val="clear" w:color="auto" w:fill="F2F2F2" w:themeFill="background1" w:themeFillShade="F2"/>
                          </w:tcPr>
                          <w:p w14:paraId="54CCD487" w14:textId="50DA9A20" w:rsidR="00A724DD" w:rsidRPr="00DB2DC7" w:rsidRDefault="009D5B2E" w:rsidP="00BD06F6">
                            <w:pPr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5B2E"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  <w:t>Time-Sliced</w:t>
                            </w:r>
                          </w:p>
                        </w:tc>
                        <w:tc>
                          <w:tcPr>
                            <w:tcW w:w="1669" w:type="dxa"/>
                            <w:shd w:val="clear" w:color="auto" w:fill="F2F2F2" w:themeFill="background1" w:themeFillShade="F2"/>
                          </w:tcPr>
                          <w:p w14:paraId="5102338E" w14:textId="17190F86" w:rsidR="00A724DD" w:rsidRPr="009D40A3" w:rsidRDefault="009D5B2E" w:rsidP="00BD06F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5B2E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  <w:t>✅ High</w:t>
                            </w:r>
                          </w:p>
                        </w:tc>
                        <w:tc>
                          <w:tcPr>
                            <w:tcW w:w="2784" w:type="dxa"/>
                            <w:shd w:val="clear" w:color="auto" w:fill="F2F2F2" w:themeFill="background1" w:themeFillShade="F2"/>
                          </w:tcPr>
                          <w:p w14:paraId="5C80B9BB" w14:textId="6DD295F7" w:rsidR="00A724DD" w:rsidRPr="009D40A3" w:rsidRDefault="009D5B2E" w:rsidP="00BD06F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5B2E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</w:rPr>
                              <w:t>⭐⭐ Moderate</w:t>
                            </w:r>
                          </w:p>
                        </w:tc>
                        <w:tc>
                          <w:tcPr>
                            <w:tcW w:w="4366" w:type="dxa"/>
                            <w:shd w:val="clear" w:color="auto" w:fill="F2F2F2" w:themeFill="background1" w:themeFillShade="F2"/>
                          </w:tcPr>
                          <w:p w14:paraId="51623165" w14:textId="461D4606" w:rsidR="00A724DD" w:rsidRPr="009D40A3" w:rsidRDefault="009D5B2E" w:rsidP="00BD06F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9D5B2E">
                              <w:rPr>
                                <w:rFonts w:ascii="Constantia" w:hAnsi="Constantia"/>
                                <w:noProof/>
                                <w:color w:val="000000" w:themeColor="text1"/>
                                <w:sz w:val="24"/>
                              </w:rPr>
                              <w:t>Systems with strict timing constraints</w:t>
                            </w:r>
                          </w:p>
                        </w:tc>
                      </w:tr>
                    </w:tbl>
                    <w:p w14:paraId="1A11BFAF" w14:textId="1306FE29" w:rsidR="00BD06F6" w:rsidRPr="00BD06F6" w:rsidRDefault="00BD06F6" w:rsidP="00BD06F6">
                      <w:pPr>
                        <w:rPr>
                          <w:rFonts w:ascii="Constantia" w:hAnsi="Constantia"/>
                          <w:noProof/>
                          <w:vanish/>
                          <w:color w:val="0D0D0D" w:themeColor="text1" w:themeTint="F2"/>
                          <w:sz w:val="24"/>
                          <w:lang w:val="en-IN"/>
                        </w:rPr>
                      </w:pPr>
                    </w:p>
                    <w:p w14:paraId="3D7F864A" w14:textId="6616B19A" w:rsidR="00F562B9" w:rsidRPr="00F562B9" w:rsidRDefault="00F562B9" w:rsidP="00DE5228">
                      <w:pPr>
                        <w:rPr>
                          <w:rFonts w:ascii="Constantia" w:hAnsi="Constantia"/>
                          <w:noProof/>
                          <w:color w:val="0D0D0D" w:themeColor="text1" w:themeTint="F2"/>
                          <w:sz w:val="24"/>
                          <w:lang w:val="en-IN"/>
                        </w:rPr>
                      </w:pPr>
                    </w:p>
                    <w:p w14:paraId="298947EA" w14:textId="582E2D41" w:rsidR="002B67F8" w:rsidRPr="00B20B01" w:rsidRDefault="002B67F8">
                      <w:pPr>
                        <w:rPr>
                          <w:rFonts w:ascii="Constantia" w:hAnsi="Constantia"/>
                          <w:noProof/>
                          <w:color w:val="0D0D0D" w:themeColor="text1" w:themeTint="F2"/>
                          <w:sz w:val="24"/>
                        </w:rPr>
                      </w:pPr>
                      <w:r w:rsidRPr="00B20B01">
                        <w:rPr>
                          <w:rFonts w:ascii="Constantia" w:hAnsi="Constantia"/>
                          <w:noProof/>
                          <w:color w:val="0D0D0D" w:themeColor="text1" w:themeTint="F2"/>
                          <w:sz w:val="24"/>
                        </w:rPr>
                        <w:t xml:space="preserve">   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E1F21C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8B35E4E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5FB3A678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299B3EB6" w14:textId="561195DB" w:rsidR="00BB3D87" w:rsidRDefault="009D5B2E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9294" behindDoc="0" locked="0" layoutInCell="1" allowOverlap="1" wp14:anchorId="56715EB6" wp14:editId="411D5F66">
                <wp:simplePos x="0" y="0"/>
                <wp:positionH relativeFrom="column">
                  <wp:posOffset>-276225</wp:posOffset>
                </wp:positionH>
                <wp:positionV relativeFrom="paragraph">
                  <wp:posOffset>331469</wp:posOffset>
                </wp:positionV>
                <wp:extent cx="2486025" cy="8124825"/>
                <wp:effectExtent l="0" t="0" r="28575" b="28575"/>
                <wp:wrapNone/>
                <wp:docPr id="202169636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5A203" w14:textId="03A6EDBF" w:rsidR="00635BA6" w:rsidRPr="00383FDA" w:rsidRDefault="00AC5B6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 w:rsidRPr="00383F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</w:rPr>
                              <w:t>Fixed Priority Arbitration</w:t>
                            </w:r>
                          </w:p>
                          <w:p w14:paraId="70DB6CDD" w14:textId="7A56DBC2" w:rsidR="00E26835" w:rsidRPr="002943BF" w:rsidRDefault="00E26835">
                            <w:pPr>
                              <w:rPr>
                                <w:rFonts w:ascii="Constantia" w:hAnsi="Constantia" w:cs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943BF">
                              <w:rPr>
                                <w:rFonts w:ascii="Constantia" w:hAnsi="Constantia" w:cs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In fixed priority, one master always has the highest priority. If multiple requests come at the same time, the one with the highest priority gets access first.</w:t>
                            </w:r>
                          </w:p>
                          <w:p w14:paraId="597B176E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module </w:t>
                            </w:r>
                            <w:proofErr w:type="spellStart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fixed_priority_arbiter</w:t>
                            </w:r>
                            <w:proofErr w:type="spellEnd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(</w:t>
                            </w:r>
                          </w:p>
                          <w:p w14:paraId="623EB3DF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input wire </w:t>
                            </w:r>
                            <w:proofErr w:type="spellStart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clk</w:t>
                            </w:r>
                            <w:proofErr w:type="spellEnd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, reset,</w:t>
                            </w:r>
                          </w:p>
                          <w:p w14:paraId="071B35CB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input wire req1, req2, req3,  </w:t>
                            </w:r>
                          </w:p>
                          <w:p w14:paraId="1A8754D8" w14:textId="6710B5CC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// Memory access requests</w:t>
                            </w:r>
                          </w:p>
                          <w:p w14:paraId="171C0DC5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output reg grant1, grant2, grant3</w:t>
                            </w:r>
                          </w:p>
                          <w:p w14:paraId="54CEAC59" w14:textId="39EB68B0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// Granted access</w:t>
                            </w:r>
                          </w:p>
                          <w:p w14:paraId="17B6AFEC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);</w:t>
                            </w:r>
                          </w:p>
                          <w:p w14:paraId="56879F30" w14:textId="66FDBE0A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always @(posedge </w:t>
                            </w:r>
                            <w:proofErr w:type="spellStart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clk</w:t>
                            </w:r>
                            <w:proofErr w:type="spellEnd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posedge</w:t>
                            </w:r>
                            <w:proofErr w:type="spellEnd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reset) begin</w:t>
                            </w:r>
                          </w:p>
                          <w:p w14:paraId="2BF2E5F5" w14:textId="05D3DCEF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if (reset) begin</w:t>
                            </w:r>
                          </w:p>
                          <w:p w14:paraId="6025E128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  grant1 &lt;= 0;</w:t>
                            </w:r>
                          </w:p>
                          <w:p w14:paraId="1988DC46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  grant2 &lt;= 0;</w:t>
                            </w:r>
                          </w:p>
                          <w:p w14:paraId="0A309C76" w14:textId="77777777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  grant3 &lt;= 0;</w:t>
                            </w:r>
                          </w:p>
                          <w:p w14:paraId="5AD64FEC" w14:textId="77777777" w:rsidR="00033CE8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end else begin</w:t>
                            </w:r>
                          </w:p>
                          <w:p w14:paraId="761DBE2C" w14:textId="218162E4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// Fixed priority: req1 &gt; req2 &gt; req3</w:t>
                            </w:r>
                          </w:p>
                          <w:p w14:paraId="69C702C6" w14:textId="77777777" w:rsidR="00B35AE6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 if (req1) begin</w:t>
                            </w:r>
                          </w:p>
                          <w:p w14:paraId="4AD0524F" w14:textId="70362F71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grant1 &lt;= 1; grant2 &lt;= 0; grant3 &lt;= 0;</w:t>
                            </w:r>
                          </w:p>
                          <w:p w14:paraId="7B384959" w14:textId="77777777" w:rsidR="00B35AE6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end else if (req2) begin</w:t>
                            </w:r>
                          </w:p>
                          <w:p w14:paraId="573C7BD1" w14:textId="1F22B8D0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grant1 &lt;= 0; grant2 &lt;= 1; grant3 &lt;= 0;</w:t>
                            </w:r>
                          </w:p>
                          <w:p w14:paraId="4666F6A3" w14:textId="5D805EBA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end else if (req3) begin</w:t>
                            </w:r>
                          </w:p>
                          <w:p w14:paraId="7710B2C3" w14:textId="24816A40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grant1 &lt;= 0; grant2 &lt;= 0; grant3 &lt;= 1;</w:t>
                            </w:r>
                          </w:p>
                          <w:p w14:paraId="56A6E417" w14:textId="759D6121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end else begin</w:t>
                            </w:r>
                          </w:p>
                          <w:p w14:paraId="5B892CEE" w14:textId="078F9A28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grant1 &lt;= 0; grant2 &lt;= 0; grant3 &lt;= 0;</w:t>
                            </w:r>
                          </w:p>
                          <w:p w14:paraId="388D99DA" w14:textId="6AB4E13D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 end</w:t>
                            </w:r>
                          </w:p>
                          <w:p w14:paraId="6E8DE1D0" w14:textId="77777777" w:rsidR="00B35AE6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  end</w:t>
                            </w:r>
                          </w:p>
                          <w:p w14:paraId="52E52F0C" w14:textId="541CE970" w:rsidR="00400F6B" w:rsidRPr="000455D1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 xml:space="preserve">  end</w:t>
                            </w:r>
                          </w:p>
                          <w:p w14:paraId="6F8B88DE" w14:textId="77777777" w:rsidR="00F436B4" w:rsidRDefault="00400F6B" w:rsidP="00082C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endmodule</w:t>
                            </w:r>
                            <w:proofErr w:type="spellEnd"/>
                            <w:r w:rsidR="00B102E4" w:rsidRPr="000455D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br/>
                            </w:r>
                          </w:p>
                          <w:p w14:paraId="687D1F5A" w14:textId="77777777" w:rsidR="00F436B4" w:rsidRDefault="00F436B4" w:rsidP="00082C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</w:p>
                          <w:p w14:paraId="6B2065B4" w14:textId="77777777" w:rsidR="00F436B4" w:rsidRDefault="00F436B4" w:rsidP="00082C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</w:p>
                          <w:p w14:paraId="556FD36C" w14:textId="77777777" w:rsidR="00F436B4" w:rsidRPr="00CA7150" w:rsidRDefault="00F436B4" w:rsidP="00082C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</w:p>
                          <w:p w14:paraId="50DE9BE4" w14:textId="7A3EC746" w:rsidR="00082C79" w:rsidRPr="00CA7150" w:rsidRDefault="00082C79" w:rsidP="00082C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  <w:r w:rsidRPr="00CA71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t>Pros &amp; Cons</w:t>
                            </w:r>
                          </w:p>
                          <w:p w14:paraId="070F6847" w14:textId="275AB8ED" w:rsidR="00082C79" w:rsidRPr="00082C79" w:rsidRDefault="00BC41B5" w:rsidP="00082C7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  <w:r w:rsidRPr="00CA715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Cs w:val="22"/>
                                <w:lang w:val="en-IN"/>
                              </w:rPr>
                              <w:drawing>
                                <wp:inline distT="0" distB="0" distL="0" distR="0" wp14:anchorId="6B3A8941" wp14:editId="50B29491">
                                  <wp:extent cx="142504" cy="142504"/>
                                  <wp:effectExtent l="0" t="0" r="0" b="0"/>
                                  <wp:docPr id="699702418" name="Graphic 31" descr="Checkma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0652315" name="Graphic 530652315" descr="Checkmark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34" cy="152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2C79" w:rsidRPr="00082C7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t>Simple to implement</w:t>
                            </w:r>
                            <w:r w:rsidR="00082C79" w:rsidRPr="00082C7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br/>
                            </w:r>
                            <w:r w:rsidRPr="00CA715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Cs w:val="22"/>
                              </w:rPr>
                              <w:drawing>
                                <wp:inline distT="0" distB="0" distL="0" distR="0" wp14:anchorId="5E7524B4" wp14:editId="4F0DE79B">
                                  <wp:extent cx="154256" cy="154256"/>
                                  <wp:effectExtent l="0" t="0" r="0" b="0"/>
                                  <wp:docPr id="1662037786" name="Graphic 32" descr="Clo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2880851" name="Graphic 1162880851" descr="Close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1624" cy="171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2C79" w:rsidRPr="00082C7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t xml:space="preserve"> Lower priority requests may starve</w:t>
                            </w:r>
                          </w:p>
                          <w:p w14:paraId="58C6E7FF" w14:textId="7520153A" w:rsidR="00400F6B" w:rsidRPr="00CA7150" w:rsidRDefault="00400F6B" w:rsidP="00400F6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5EB6" id="Text Box 30" o:spid="_x0000_s1029" type="#_x0000_t202" style="position:absolute;left:0;text-align:left;margin-left:-21.75pt;margin-top:26.1pt;width:195.75pt;height:639.75pt;z-index:251659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" fillcolor="white [3201]" strokeweight=".5pt">
                <v:textbox>
                  <w:txbxContent>
                    <w:p w14:paraId="22D5A203" w14:textId="03A6EDBF" w:rsidR="00635BA6" w:rsidRPr="00383FDA" w:rsidRDefault="00AC5B6F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</w:rPr>
                      </w:pPr>
                      <w:r w:rsidRPr="00383FD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</w:rPr>
                        <w:t>Fixed Priority Arbitration</w:t>
                      </w:r>
                    </w:p>
                    <w:p w14:paraId="70DB6CDD" w14:textId="7A56DBC2" w:rsidR="00E26835" w:rsidRPr="002943BF" w:rsidRDefault="00E26835">
                      <w:pPr>
                        <w:rPr>
                          <w:rFonts w:ascii="Constantia" w:hAnsi="Constantia" w:cstheme="majorHAnsi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943BF">
                        <w:rPr>
                          <w:rFonts w:ascii="Constantia" w:hAnsi="Constantia" w:cstheme="majorHAnsi"/>
                          <w:color w:val="0D0D0D" w:themeColor="text1" w:themeTint="F2"/>
                          <w:sz w:val="20"/>
                          <w:szCs w:val="20"/>
                        </w:rPr>
                        <w:t>In fixed priority, one master always has the highest priority. If multiple requests come at the same time, the one with the highest priority gets access first.</w:t>
                      </w:r>
                    </w:p>
                    <w:p w14:paraId="597B176E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module </w:t>
                      </w:r>
                      <w:proofErr w:type="spellStart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fixed_priority_arbiter</w:t>
                      </w:r>
                      <w:proofErr w:type="spellEnd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(</w:t>
                      </w:r>
                    </w:p>
                    <w:p w14:paraId="623EB3DF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input wire </w:t>
                      </w:r>
                      <w:proofErr w:type="spellStart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clk</w:t>
                      </w:r>
                      <w:proofErr w:type="spellEnd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, reset,</w:t>
                      </w:r>
                    </w:p>
                    <w:p w14:paraId="071B35CB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input wire req1, req2, req3,  </w:t>
                      </w:r>
                    </w:p>
                    <w:p w14:paraId="1A8754D8" w14:textId="6710B5CC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// Memory access requests</w:t>
                      </w:r>
                    </w:p>
                    <w:p w14:paraId="171C0DC5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output reg grant1, grant2, grant3</w:t>
                      </w:r>
                    </w:p>
                    <w:p w14:paraId="54CEAC59" w14:textId="39EB68B0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// Granted access</w:t>
                      </w:r>
                    </w:p>
                    <w:p w14:paraId="17B6AFEC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);</w:t>
                      </w:r>
                    </w:p>
                    <w:p w14:paraId="56879F30" w14:textId="66FDBE0A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always @(posedge </w:t>
                      </w:r>
                      <w:proofErr w:type="spellStart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clk</w:t>
                      </w:r>
                      <w:proofErr w:type="spellEnd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or </w:t>
                      </w:r>
                      <w:proofErr w:type="spellStart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posedge</w:t>
                      </w:r>
                      <w:proofErr w:type="spellEnd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reset) begin</w:t>
                      </w:r>
                    </w:p>
                    <w:p w14:paraId="2BF2E5F5" w14:textId="05D3DCEF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if (reset) begin</w:t>
                      </w:r>
                    </w:p>
                    <w:p w14:paraId="6025E128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  grant1 &lt;= 0;</w:t>
                      </w:r>
                    </w:p>
                    <w:p w14:paraId="1988DC46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  grant2 &lt;= 0;</w:t>
                      </w:r>
                    </w:p>
                    <w:p w14:paraId="0A309C76" w14:textId="77777777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  grant3 &lt;= 0;</w:t>
                      </w:r>
                    </w:p>
                    <w:p w14:paraId="5AD64FEC" w14:textId="77777777" w:rsidR="00033CE8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end else begin</w:t>
                      </w:r>
                    </w:p>
                    <w:p w14:paraId="761DBE2C" w14:textId="218162E4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// Fixed priority: req1 &gt; req2 &gt; req3</w:t>
                      </w:r>
                    </w:p>
                    <w:p w14:paraId="69C702C6" w14:textId="77777777" w:rsidR="00B35AE6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 if (req1) begin</w:t>
                      </w:r>
                    </w:p>
                    <w:p w14:paraId="4AD0524F" w14:textId="70362F71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grant1 &lt;= 1; grant2 &lt;= 0; grant3 &lt;= 0;</w:t>
                      </w:r>
                    </w:p>
                    <w:p w14:paraId="7B384959" w14:textId="77777777" w:rsidR="00B35AE6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end else if (req2) begin</w:t>
                      </w:r>
                    </w:p>
                    <w:p w14:paraId="573C7BD1" w14:textId="1F22B8D0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grant1 &lt;= 0; grant2 &lt;= 1; grant3 &lt;= 0;</w:t>
                      </w:r>
                    </w:p>
                    <w:p w14:paraId="4666F6A3" w14:textId="5D805EBA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end else if (req3) begin</w:t>
                      </w:r>
                    </w:p>
                    <w:p w14:paraId="7710B2C3" w14:textId="24816A40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grant1 &lt;= 0; grant2 &lt;= 0; grant3 &lt;= 1;</w:t>
                      </w:r>
                    </w:p>
                    <w:p w14:paraId="56A6E417" w14:textId="759D6121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end else begin</w:t>
                      </w:r>
                    </w:p>
                    <w:p w14:paraId="5B892CEE" w14:textId="078F9A28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grant1 &lt;= 0; grant2 &lt;= 0; grant3 &lt;= 0;</w:t>
                      </w:r>
                    </w:p>
                    <w:p w14:paraId="388D99DA" w14:textId="6AB4E13D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 end</w:t>
                      </w:r>
                    </w:p>
                    <w:p w14:paraId="6E8DE1D0" w14:textId="77777777" w:rsidR="00B35AE6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  end</w:t>
                      </w:r>
                    </w:p>
                    <w:p w14:paraId="52E52F0C" w14:textId="541CE970" w:rsidR="00400F6B" w:rsidRPr="000455D1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 xml:space="preserve">  end</w:t>
                      </w:r>
                    </w:p>
                    <w:p w14:paraId="6F8B88DE" w14:textId="77777777" w:rsidR="00F436B4" w:rsidRDefault="00400F6B" w:rsidP="00082C7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  <w:proofErr w:type="spellStart"/>
                      <w:r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endmodule</w:t>
                      </w:r>
                      <w:proofErr w:type="spellEnd"/>
                      <w:r w:rsidR="00B102E4" w:rsidRPr="000455D1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br/>
                      </w:r>
                    </w:p>
                    <w:p w14:paraId="687D1F5A" w14:textId="77777777" w:rsidR="00F436B4" w:rsidRDefault="00F436B4" w:rsidP="00082C7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</w:p>
                    <w:p w14:paraId="6B2065B4" w14:textId="77777777" w:rsidR="00F436B4" w:rsidRDefault="00F436B4" w:rsidP="00082C7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</w:p>
                    <w:p w14:paraId="556FD36C" w14:textId="77777777" w:rsidR="00F436B4" w:rsidRPr="00CA7150" w:rsidRDefault="00F436B4" w:rsidP="00082C7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</w:p>
                    <w:p w14:paraId="50DE9BE4" w14:textId="7A3EC746" w:rsidR="00082C79" w:rsidRPr="00CA7150" w:rsidRDefault="00082C79" w:rsidP="00082C7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  <w:r w:rsidRPr="00CA71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  <w:t>Pros &amp; Cons</w:t>
                      </w:r>
                    </w:p>
                    <w:p w14:paraId="070F6847" w14:textId="275AB8ED" w:rsidR="00082C79" w:rsidRPr="00082C79" w:rsidRDefault="00BC41B5" w:rsidP="00082C79">
                      <w:pPr>
                        <w:jc w:val="left"/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  <w:lang w:val="en-IN"/>
                        </w:rPr>
                      </w:pPr>
                      <w:r w:rsidRPr="00CA715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Cs w:val="22"/>
                          <w:lang w:val="en-IN"/>
                        </w:rPr>
                        <w:drawing>
                          <wp:inline distT="0" distB="0" distL="0" distR="0" wp14:anchorId="6B3A8941" wp14:editId="50B29491">
                            <wp:extent cx="142504" cy="142504"/>
                            <wp:effectExtent l="0" t="0" r="0" b="0"/>
                            <wp:docPr id="699702418" name="Graphic 31" descr="Checkma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0652315" name="Graphic 530652315" descr="Checkmark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34" cy="152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2C79" w:rsidRPr="00082C79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  <w:lang w:val="en-IN"/>
                        </w:rPr>
                        <w:t>Simple to implement</w:t>
                      </w:r>
                      <w:r w:rsidR="00082C79" w:rsidRPr="00082C79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  <w:lang w:val="en-IN"/>
                        </w:rPr>
                        <w:br/>
                      </w:r>
                      <w:r w:rsidRPr="00CA715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Cs w:val="22"/>
                        </w:rPr>
                        <w:drawing>
                          <wp:inline distT="0" distB="0" distL="0" distR="0" wp14:anchorId="5E7524B4" wp14:editId="4F0DE79B">
                            <wp:extent cx="154256" cy="154256"/>
                            <wp:effectExtent l="0" t="0" r="0" b="0"/>
                            <wp:docPr id="1662037786" name="Graphic 32" descr="Clo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2880851" name="Graphic 1162880851" descr="Close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1624" cy="171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2C79" w:rsidRPr="00082C79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  <w:lang w:val="en-IN"/>
                        </w:rPr>
                        <w:t xml:space="preserve"> Lower priority requests may starve</w:t>
                      </w:r>
                    </w:p>
                    <w:p w14:paraId="58C6E7FF" w14:textId="7520153A" w:rsidR="00400F6B" w:rsidRPr="00CA7150" w:rsidRDefault="00400F6B" w:rsidP="00400F6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C96807" w14:textId="53F4168A" w:rsidR="00BB3D87" w:rsidRDefault="000455D1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0318" behindDoc="0" locked="0" layoutInCell="1" allowOverlap="1" wp14:anchorId="21384D8E" wp14:editId="0B8D94F0">
                <wp:simplePos x="0" y="0"/>
                <wp:positionH relativeFrom="page">
                  <wp:posOffset>2714625</wp:posOffset>
                </wp:positionH>
                <wp:positionV relativeFrom="paragraph">
                  <wp:posOffset>26035</wp:posOffset>
                </wp:positionV>
                <wp:extent cx="2524125" cy="8096250"/>
                <wp:effectExtent l="0" t="0" r="28575" b="19050"/>
                <wp:wrapNone/>
                <wp:docPr id="135386939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09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6CCCB" w14:textId="75B15ECC" w:rsidR="00B03D5B" w:rsidRPr="00383FDA" w:rsidRDefault="00153F8C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 w:rsidRPr="00383F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</w:rPr>
                              <w:t>Round-Robin Arbitration</w:t>
                            </w:r>
                          </w:p>
                          <w:p w14:paraId="1A911F78" w14:textId="28207336" w:rsidR="00B03D5B" w:rsidRDefault="00153F8C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153F8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153F8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round-robin arbitration</w:t>
                            </w:r>
                            <w:r w:rsidRPr="00153F8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, each request gets a turn in a circular order, preventing starvation.</w:t>
                            </w:r>
                          </w:p>
                          <w:p w14:paraId="7E32F7A1" w14:textId="3FD647E6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module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round_robin_arbitration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0452D5A0" w14:textId="77777777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input  wire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DA1198" w14:textId="77777777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input  wire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E1F671" w14:textId="77777777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input  wire [3:0] req,  // 4 request lines</w:t>
                            </w:r>
                          </w:p>
                          <w:p w14:paraId="2CD07E33" w14:textId="2484A8B2" w:rsidR="00324664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output reg  [3:0] grant // 4 grant lines</w:t>
                            </w:r>
                            <w:r w:rsidR="00324664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7D13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4664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);</w:t>
                            </w:r>
                            <w:r w:rsid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09470C6" w14:textId="120096AA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reg [1:0] pointer; // Tracks the current priority  always @(posedge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posedge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) begin</w:t>
                            </w:r>
                          </w:p>
                          <w:p w14:paraId="69B74B7F" w14:textId="5CBD49AB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) begin</w:t>
                            </w:r>
                          </w:p>
                          <w:p w14:paraId="37D832BC" w14:textId="49D33E87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pointer &lt;= 2'b00;  // Reset the pointer </w:t>
                            </w:r>
                          </w:p>
                          <w:p w14:paraId="7C1F29D7" w14:textId="181D19A3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grant   &lt;= 4'b0000; // Reset all grants</w:t>
                            </w:r>
                          </w:p>
                          <w:p w14:paraId="043D1950" w14:textId="77777777" w:rsidR="00161888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end else begin</w:t>
                            </w:r>
                          </w:p>
                          <w:p w14:paraId="3ADD70B0" w14:textId="6AB1D55F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grant &lt;= 4'b0000; // Default: no request </w:t>
                            </w:r>
                          </w:p>
                          <w:p w14:paraId="01F5184A" w14:textId="77777777" w:rsidR="00161888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case (pointer)</w:t>
                            </w:r>
                          </w:p>
                          <w:p w14:paraId="0FCED910" w14:textId="4675356D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2'b00: if (req[0]) grant &lt;= 4'b0001;</w:t>
                            </w:r>
                          </w:p>
                          <w:p w14:paraId="0D69E5AD" w14:textId="6F5F85FB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else if (req[1]) grant &lt;= 4'b0010;</w:t>
                            </w:r>
                          </w:p>
                          <w:p w14:paraId="329CCD6E" w14:textId="4F8A61E4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else if (req[2]) grant &lt;= 4'b0100;</w:t>
                            </w:r>
                          </w:p>
                          <w:p w14:paraId="4481B58D" w14:textId="71F6E321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else if (req[3]) grant &lt;= 4'b1000;</w:t>
                            </w:r>
                          </w:p>
                          <w:p w14:paraId="3F1EABBA" w14:textId="00BBF3FE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2'b01: if (req[1]) grant &lt;= 4'b0010;</w:t>
                            </w:r>
                          </w:p>
                          <w:p w14:paraId="16AEDFAE" w14:textId="597B14B5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(req[2]) grant &lt;= 4'b0100;</w:t>
                            </w:r>
                          </w:p>
                          <w:p w14:paraId="075BD080" w14:textId="77777777" w:rsidR="00BA0F86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(req[3]) grant &lt;= 4'b1000;</w:t>
                            </w:r>
                          </w:p>
                          <w:p w14:paraId="762ED953" w14:textId="77777777" w:rsidR="00BA0F86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0F86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else if (req[0]) grant &lt;= 4'b0001;</w:t>
                            </w:r>
                          </w:p>
                          <w:p w14:paraId="6B1EE151" w14:textId="7E544221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2'b10: if (req[2]) grant &lt;= 4'b0100;</w:t>
                            </w:r>
                          </w:p>
                          <w:p w14:paraId="1AB6D637" w14:textId="20C48772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(req[3]) grant &lt;= 4'b1000;</w:t>
                            </w:r>
                          </w:p>
                          <w:p w14:paraId="7344C422" w14:textId="23F586A9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(req[0]) grant &lt;= 4'b0001;</w:t>
                            </w:r>
                          </w:p>
                          <w:p w14:paraId="4CA8E2C2" w14:textId="77777777" w:rsidR="00BA0F86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(req[1]) grant &lt;= 4'b0010;</w:t>
                            </w:r>
                          </w:p>
                          <w:p w14:paraId="2180DAB6" w14:textId="41DCBF6F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2'b11: if (req[3]) grant &lt;= 4'b1000;</w:t>
                            </w:r>
                          </w:p>
                          <w:p w14:paraId="67534897" w14:textId="5F3FD1A6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(req[0]) grant &lt;= 4'b0001;</w:t>
                            </w:r>
                          </w:p>
                          <w:p w14:paraId="0114A5D8" w14:textId="2F8D9813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(req[1]) grant &lt;= 4'b0010;</w:t>
                            </w:r>
                          </w:p>
                          <w:p w14:paraId="06995A61" w14:textId="77777777" w:rsidR="00AD003C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else if (req[2]) grant &lt;= 4'b0100</w:t>
                            </w:r>
                            <w:r w:rsidR="00AD003C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;</w:t>
                            </w: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</w:p>
                          <w:p w14:paraId="5032F1D5" w14:textId="77777777" w:rsidR="00AD003C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// Update the pointer to rotate priorities</w:t>
                            </w:r>
                          </w:p>
                          <w:p w14:paraId="4BEB5425" w14:textId="2B571639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if (|grant) begin // Only rotate if a grant</w:t>
                            </w:r>
                          </w:p>
                          <w:p w14:paraId="1E07F44C" w14:textId="18E0B91B" w:rsidR="004828CF" w:rsidRPr="00F75200" w:rsidRDefault="004828CF" w:rsidP="00F75200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pointer &lt;= pointer + 2'b01;</w:t>
                            </w:r>
                          </w:p>
                          <w:p w14:paraId="25BF17D1" w14:textId="618B5C79" w:rsidR="004828CF" w:rsidRPr="00F75200" w:rsidRDefault="004828CF" w:rsidP="00B03D5B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end    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</w:p>
                          <w:p w14:paraId="1CADE4DB" w14:textId="2F0165B9" w:rsidR="00BD70B6" w:rsidRDefault="004828CF" w:rsidP="004828CF">
                            <w:pP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5200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</w:p>
                          <w:p w14:paraId="4D453CF3" w14:textId="2EFD9937" w:rsidR="00705B16" w:rsidRPr="00153F8C" w:rsidRDefault="00705B16" w:rsidP="00705B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  <w:r w:rsidRPr="00153F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t>Pros &amp; Cons</w:t>
                            </w:r>
                          </w:p>
                          <w:p w14:paraId="57C5AB6F" w14:textId="1BE7FAA5" w:rsidR="00705B16" w:rsidRPr="00400F6B" w:rsidRDefault="00705B16" w:rsidP="00B03D5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153F8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Cs w:val="22"/>
                                <w:lang w:val="en-IN"/>
                              </w:rPr>
                              <w:drawing>
                                <wp:inline distT="0" distB="0" distL="0" distR="0" wp14:anchorId="554E9BC3" wp14:editId="43BA6AE5">
                                  <wp:extent cx="142504" cy="142504"/>
                                  <wp:effectExtent l="0" t="0" r="0" b="0"/>
                                  <wp:docPr id="1875289955" name="Graphic 31" descr="Checkma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0652315" name="Graphic 530652315" descr="Checkmark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34" cy="152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3D5B" w:rsidRPr="00153F8C">
                              <w:rPr>
                                <w:szCs w:val="22"/>
                              </w:rPr>
                              <w:t xml:space="preserve"> </w:t>
                            </w:r>
                            <w:r w:rsidR="00B03D5B" w:rsidRPr="00153F8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Ensures fairness</w:t>
                            </w:r>
                            <w:r w:rsidRPr="00082C7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br/>
                            </w:r>
                            <w:r w:rsidRPr="00153F8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Cs w:val="22"/>
                              </w:rPr>
                              <w:drawing>
                                <wp:inline distT="0" distB="0" distL="0" distR="0" wp14:anchorId="61A3B1F9" wp14:editId="5FEF950A">
                                  <wp:extent cx="154256" cy="154256"/>
                                  <wp:effectExtent l="0" t="0" r="0" b="0"/>
                                  <wp:docPr id="1607394400" name="Graphic 32" descr="Clo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2880851" name="Graphic 1162880851" descr="Close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1624" cy="171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3D5B" w:rsidRPr="00153F8C">
                              <w:rPr>
                                <w:szCs w:val="22"/>
                              </w:rPr>
                              <w:t xml:space="preserve"> </w:t>
                            </w:r>
                            <w:r w:rsidR="00B03D5B" w:rsidRPr="00153F8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Cs w:val="22"/>
                              </w:rPr>
                              <w:t>Higher latency</w:t>
                            </w:r>
                            <w:r w:rsidR="00B03D5B" w:rsidRPr="00B03D5B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  <w:t xml:space="preserve"> </w:t>
                            </w:r>
                          </w:p>
                          <w:p w14:paraId="6DAD93A5" w14:textId="77777777" w:rsidR="00705B16" w:rsidRPr="00F75200" w:rsidRDefault="00705B16" w:rsidP="004828CF">
                            <w:pPr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4D8E" id="Text Box 33" o:spid="_x0000_s1030" type="#_x0000_t202" style="position:absolute;left:0;text-align:left;margin-left:213.75pt;margin-top:2.05pt;width:198.75pt;height:637.5pt;z-index:2516603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prOwIAAIQEAAAOAAAAZHJzL2Uyb0RvYy54bWysVE1v2zAMvQ/YfxB0X5x4SdYacYosRYYB&#10;QVsgHXpWZCkWJouapMTOfv0o5bPtTsMuMilSj+Qj6cld12iyE84rMCUd9PqUCMOhUmZT0h/Pi08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" fillcolor="white [3201]" strokeweight=".5pt">
                <v:textbox>
                  <w:txbxContent>
                    <w:p w14:paraId="5476CCCB" w14:textId="75B15ECC" w:rsidR="00B03D5B" w:rsidRPr="00383FDA" w:rsidRDefault="00153F8C" w:rsidP="00F75200">
                      <w:pPr>
                        <w:jc w:val="left"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</w:rPr>
                      </w:pPr>
                      <w:r w:rsidRPr="00383FD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</w:rPr>
                        <w:t>Round-Robin Arbitration</w:t>
                      </w:r>
                    </w:p>
                    <w:p w14:paraId="1A911F78" w14:textId="28207336" w:rsidR="00B03D5B" w:rsidRDefault="00153F8C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153F8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In </w:t>
                      </w:r>
                      <w:r w:rsidRPr="00153F8C"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round-robin arbitration</w:t>
                      </w:r>
                      <w:r w:rsidRPr="00153F8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, each request gets a turn in a circular order, preventing starvation.</w:t>
                      </w:r>
                    </w:p>
                    <w:p w14:paraId="7E32F7A1" w14:textId="3FD647E6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module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round_robin_arbitration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(</w:t>
                      </w:r>
                    </w:p>
                    <w:p w14:paraId="0452D5A0" w14:textId="77777777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input  wire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,</w:t>
                      </w:r>
                    </w:p>
                    <w:p w14:paraId="78DA1198" w14:textId="77777777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input  wire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rst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,</w:t>
                      </w:r>
                    </w:p>
                    <w:p w14:paraId="60E1F671" w14:textId="77777777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input  wire [3:0] req,  // 4 request lines</w:t>
                      </w:r>
                    </w:p>
                    <w:p w14:paraId="2CD07E33" w14:textId="2484A8B2" w:rsidR="00324664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output reg  [3:0] grant // 4 grant lines</w:t>
                      </w:r>
                      <w:r w:rsidR="00324664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437D13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324664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);</w:t>
                      </w:r>
                      <w:r w:rsid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09470C6" w14:textId="120096AA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reg [1:0] pointer; // Tracks the current priority  always @(posedge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or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rst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) begin</w:t>
                      </w:r>
                    </w:p>
                    <w:p w14:paraId="69B74B7F" w14:textId="5CBD49AB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rst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) begin</w:t>
                      </w:r>
                    </w:p>
                    <w:p w14:paraId="37D832BC" w14:textId="49D33E87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pointer &lt;= 2'b00;  // Reset the pointer </w:t>
                      </w:r>
                    </w:p>
                    <w:p w14:paraId="7C1F29D7" w14:textId="181D19A3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grant   &lt;= 4'b0000; // Reset all grants</w:t>
                      </w:r>
                    </w:p>
                    <w:p w14:paraId="043D1950" w14:textId="77777777" w:rsidR="00161888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end else begin</w:t>
                      </w:r>
                    </w:p>
                    <w:p w14:paraId="3ADD70B0" w14:textId="6AB1D55F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grant &lt;= 4'b0000; // Default: no request </w:t>
                      </w:r>
                    </w:p>
                    <w:p w14:paraId="01F5184A" w14:textId="77777777" w:rsidR="00161888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case (pointer)</w:t>
                      </w:r>
                    </w:p>
                    <w:p w14:paraId="0FCED910" w14:textId="4675356D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2'b00: if (req[0]) grant &lt;= 4'b0001;</w:t>
                      </w:r>
                    </w:p>
                    <w:p w14:paraId="0D69E5AD" w14:textId="6F5F85FB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else if (req[1]) grant &lt;= 4'b0010;</w:t>
                      </w:r>
                    </w:p>
                    <w:p w14:paraId="329CCD6E" w14:textId="4F8A61E4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else if (req[2]) grant &lt;= 4'b0100;</w:t>
                      </w:r>
                    </w:p>
                    <w:p w14:paraId="4481B58D" w14:textId="71F6E321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else if (req[3]) grant &lt;= 4'b1000;</w:t>
                      </w:r>
                    </w:p>
                    <w:p w14:paraId="3F1EABBA" w14:textId="00BBF3FE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2'b01: if (req[1]) grant &lt;= 4'b0010;</w:t>
                      </w:r>
                    </w:p>
                    <w:p w14:paraId="16AEDFAE" w14:textId="597B14B5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(req[2]) grant &lt;= 4'b0100;</w:t>
                      </w:r>
                    </w:p>
                    <w:p w14:paraId="075BD080" w14:textId="77777777" w:rsidR="00BA0F86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(req[3]) grant &lt;= 4'b1000;</w:t>
                      </w:r>
                    </w:p>
                    <w:p w14:paraId="762ED953" w14:textId="77777777" w:rsidR="00BA0F86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BA0F86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else if (req[0]) grant &lt;= 4'b0001;</w:t>
                      </w:r>
                    </w:p>
                    <w:p w14:paraId="6B1EE151" w14:textId="7E544221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2'b10: if (req[2]) grant &lt;= 4'b0100;</w:t>
                      </w:r>
                    </w:p>
                    <w:p w14:paraId="1AB6D637" w14:textId="20C48772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(req[3]) grant &lt;= 4'b1000;</w:t>
                      </w:r>
                    </w:p>
                    <w:p w14:paraId="7344C422" w14:textId="23F586A9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(req[0]) grant &lt;= 4'b0001;</w:t>
                      </w:r>
                    </w:p>
                    <w:p w14:paraId="4CA8E2C2" w14:textId="77777777" w:rsidR="00BA0F86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(req[1]) grant &lt;= 4'b0010;</w:t>
                      </w:r>
                    </w:p>
                    <w:p w14:paraId="2180DAB6" w14:textId="41DCBF6F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2'b11: if (req[3]) grant &lt;= 4'b1000;</w:t>
                      </w:r>
                    </w:p>
                    <w:p w14:paraId="67534897" w14:textId="5F3FD1A6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(req[0]) grant &lt;= 4'b0001;</w:t>
                      </w:r>
                    </w:p>
                    <w:p w14:paraId="0114A5D8" w14:textId="2F8D9813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(req[1]) grant &lt;= 4'b0010;</w:t>
                      </w:r>
                    </w:p>
                    <w:p w14:paraId="06995A61" w14:textId="77777777" w:rsidR="00AD003C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   else if (req[2]) grant &lt;= 4'b0100</w:t>
                      </w:r>
                      <w:r w:rsidR="00AD003C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;</w:t>
                      </w: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endcase</w:t>
                      </w:r>
                      <w:proofErr w:type="spellEnd"/>
                    </w:p>
                    <w:p w14:paraId="5032F1D5" w14:textId="77777777" w:rsidR="00AD003C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// Update the pointer to rotate priorities</w:t>
                      </w:r>
                    </w:p>
                    <w:p w14:paraId="4BEB5425" w14:textId="2B571639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if (|grant) begin // Only rotate if a grant</w:t>
                      </w:r>
                    </w:p>
                    <w:p w14:paraId="1E07F44C" w14:textId="18E0B91B" w:rsidR="004828CF" w:rsidRPr="00F75200" w:rsidRDefault="004828CF" w:rsidP="00F75200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pointer &lt;= pointer + 2'b01;</w:t>
                      </w:r>
                    </w:p>
                    <w:p w14:paraId="25BF17D1" w14:textId="618B5C79" w:rsidR="004828CF" w:rsidRPr="00F75200" w:rsidRDefault="004828CF" w:rsidP="00B03D5B">
                      <w:pPr>
                        <w:jc w:val="left"/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       end    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end</w:t>
                      </w:r>
                      <w:proofErr w:type="spellEnd"/>
                    </w:p>
                    <w:p w14:paraId="1CADE4DB" w14:textId="2F0165B9" w:rsidR="00BD70B6" w:rsidRDefault="004828CF" w:rsidP="004828CF">
                      <w:pP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  <w:proofErr w:type="spellStart"/>
                      <w:r w:rsidRPr="00F75200"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  <w:t>endmodule</w:t>
                      </w:r>
                      <w:proofErr w:type="spellEnd"/>
                    </w:p>
                    <w:p w14:paraId="4D453CF3" w14:textId="2EFD9937" w:rsidR="00705B16" w:rsidRPr="00153F8C" w:rsidRDefault="00705B16" w:rsidP="00705B1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  <w:r w:rsidRPr="00153F8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  <w:t>Pros &amp; Cons</w:t>
                      </w:r>
                    </w:p>
                    <w:p w14:paraId="57C5AB6F" w14:textId="1BE7FAA5" w:rsidR="00705B16" w:rsidRPr="00400F6B" w:rsidRDefault="00705B16" w:rsidP="00B03D5B">
                      <w:pPr>
                        <w:jc w:val="lef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153F8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Cs w:val="22"/>
                          <w:lang w:val="en-IN"/>
                        </w:rPr>
                        <w:drawing>
                          <wp:inline distT="0" distB="0" distL="0" distR="0" wp14:anchorId="554E9BC3" wp14:editId="43BA6AE5">
                            <wp:extent cx="142504" cy="142504"/>
                            <wp:effectExtent l="0" t="0" r="0" b="0"/>
                            <wp:docPr id="1875289955" name="Graphic 31" descr="Checkma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0652315" name="Graphic 530652315" descr="Checkmark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34" cy="152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3D5B" w:rsidRPr="00153F8C">
                        <w:rPr>
                          <w:szCs w:val="22"/>
                        </w:rPr>
                        <w:t xml:space="preserve"> </w:t>
                      </w:r>
                      <w:r w:rsidR="00B03D5B" w:rsidRPr="00153F8C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Ensures fairness</w:t>
                      </w:r>
                      <w:r w:rsidRPr="00082C79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  <w:lang w:val="en-IN"/>
                        </w:rPr>
                        <w:br/>
                      </w:r>
                      <w:r w:rsidRPr="00153F8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Cs w:val="22"/>
                        </w:rPr>
                        <w:drawing>
                          <wp:inline distT="0" distB="0" distL="0" distR="0" wp14:anchorId="61A3B1F9" wp14:editId="5FEF950A">
                            <wp:extent cx="154256" cy="154256"/>
                            <wp:effectExtent l="0" t="0" r="0" b="0"/>
                            <wp:docPr id="1607394400" name="Graphic 32" descr="Clo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2880851" name="Graphic 1162880851" descr="Close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1624" cy="171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3D5B" w:rsidRPr="00153F8C">
                        <w:rPr>
                          <w:szCs w:val="22"/>
                        </w:rPr>
                        <w:t xml:space="preserve"> </w:t>
                      </w:r>
                      <w:r w:rsidR="00B03D5B" w:rsidRPr="00153F8C">
                        <w:rPr>
                          <w:rFonts w:ascii="Times New Roman" w:hAnsi="Times New Roman" w:cs="Times New Roman"/>
                          <w:color w:val="0D0D0D" w:themeColor="text1" w:themeTint="F2"/>
                          <w:szCs w:val="22"/>
                        </w:rPr>
                        <w:t>Higher latency</w:t>
                      </w:r>
                      <w:r w:rsidR="00B03D5B" w:rsidRPr="00B03D5B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  <w:t xml:space="preserve"> </w:t>
                      </w:r>
                    </w:p>
                    <w:p w14:paraId="6DAD93A5" w14:textId="77777777" w:rsidR="00705B16" w:rsidRPr="00F75200" w:rsidRDefault="00705B16" w:rsidP="004828CF">
                      <w:pPr>
                        <w:rPr>
                          <w:rFonts w:asciiTheme="majorHAnsi" w:hAnsiTheme="majorHAnsi" w:cstheme="majorHAnsi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43BF"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1342" behindDoc="0" locked="0" layoutInCell="1" allowOverlap="1" wp14:anchorId="26798F5B" wp14:editId="6F16D526">
                <wp:simplePos x="0" y="0"/>
                <wp:positionH relativeFrom="column">
                  <wp:posOffset>4810126</wp:posOffset>
                </wp:positionH>
                <wp:positionV relativeFrom="paragraph">
                  <wp:posOffset>16510</wp:posOffset>
                </wp:positionV>
                <wp:extent cx="2381250" cy="8115300"/>
                <wp:effectExtent l="0" t="0" r="19050" b="19050"/>
                <wp:wrapNone/>
                <wp:docPr id="141594248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1565" w14:textId="7ADE9D28" w:rsidR="001D1F6D" w:rsidRPr="00383FDA" w:rsidRDefault="00A60F8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Cs w:val="22"/>
                              </w:rPr>
                            </w:pPr>
                            <w:r w:rsidRPr="00383F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Cs w:val="22"/>
                              </w:rPr>
                              <w:t>Time-Sliced Arbitration</w:t>
                            </w:r>
                          </w:p>
                          <w:p w14:paraId="5902300A" w14:textId="77777777" w:rsidR="00554EE6" w:rsidRPr="008206F9" w:rsidRDefault="00A60F82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2943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2943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time-sliced arbitration</w:t>
                            </w:r>
                            <w:r w:rsidRPr="002943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each request gets access for a fixed time slice before moving to the next.</w:t>
                            </w:r>
                            <w:r w:rsidR="00554EE6" w:rsidRPr="002943B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554EE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="00554EE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time_sliced_arbiter</w:t>
                            </w:r>
                            <w:proofErr w:type="spellEnd"/>
                            <w:r w:rsidR="00554EE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3F9C893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input wire </w:t>
                            </w:r>
                            <w:proofErr w:type="spellStart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reset,</w:t>
                            </w:r>
                          </w:p>
                          <w:p w14:paraId="60907A2E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input wire req1, req2, req3,</w:t>
                            </w:r>
                          </w:p>
                          <w:p w14:paraId="21AC1B31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output reg grant1, grant2, grant3</w:t>
                            </w:r>
                          </w:p>
                          <w:p w14:paraId="629BF087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2FD6D9" w14:textId="77777777" w:rsidR="008206F9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reg [3:0] counter; </w:t>
                            </w:r>
                          </w:p>
                          <w:p w14:paraId="1367610F" w14:textId="03E69006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// Time slice counter</w:t>
                            </w:r>
                          </w:p>
                          <w:p w14:paraId="759AA47C" w14:textId="77777777" w:rsidR="008206F9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reg [1:0] state;</w:t>
                            </w:r>
                          </w:p>
                          <w:p w14:paraId="7DD6D9C5" w14:textId="58BBBA9E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always @(posedge </w:t>
                            </w:r>
                            <w:proofErr w:type="spellStart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proofErr w:type="spellStart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posedge</w:t>
                            </w:r>
                            <w:proofErr w:type="spellEnd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reset) begi</w:t>
                            </w:r>
                            <w:r w:rsidR="008206F9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n</w:t>
                            </w: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if (reset) begin</w:t>
                            </w:r>
                          </w:p>
                          <w:p w14:paraId="366D4F31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counter &lt;= 0;</w:t>
                            </w:r>
                          </w:p>
                          <w:p w14:paraId="1A83ED56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state   &lt;= 2'b00;</w:t>
                            </w:r>
                          </w:p>
                          <w:p w14:paraId="5234AA3F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grant1  &lt;= 0;</w:t>
                            </w:r>
                          </w:p>
                          <w:p w14:paraId="497420F5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grant2  &lt;= 0;</w:t>
                            </w:r>
                          </w:p>
                          <w:p w14:paraId="07212A54" w14:textId="77777777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grant3  &lt;= 0;</w:t>
                            </w:r>
                          </w:p>
                          <w:p w14:paraId="1E618B65" w14:textId="4B85D32E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end else begin</w:t>
                            </w:r>
                          </w:p>
                          <w:p w14:paraId="376E4D88" w14:textId="77777777" w:rsidR="00E3114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counter &lt;= counter + 1</w:t>
                            </w:r>
                            <w:r w:rsidR="00E3114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BA3F48" w14:textId="4CB34018" w:rsidR="00E3114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if (counter == 4'b1111) begin</w:t>
                            </w:r>
                          </w:p>
                          <w:p w14:paraId="2B14AE2E" w14:textId="40430D95" w:rsidR="00554EE6" w:rsidRPr="008206F9" w:rsidRDefault="00E3114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54EE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// Change every 16 cycles</w:t>
                            </w:r>
                          </w:p>
                          <w:p w14:paraId="536AE5F0" w14:textId="57AB7888" w:rsidR="00554EE6" w:rsidRP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counter &lt;= 0;</w:t>
                            </w:r>
                          </w:p>
                          <w:p w14:paraId="73502E3E" w14:textId="77777777" w:rsid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state &lt;= state + 1</w:t>
                            </w:r>
                            <w:r w:rsid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C787BF" w14:textId="77777777" w:rsidR="008206F9" w:rsidRDefault="00554EE6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end</w:t>
                            </w:r>
                          </w:p>
                          <w:p w14:paraId="2F6812D1" w14:textId="75DB2E1E" w:rsidR="00554EE6" w:rsidRPr="008206F9" w:rsidRDefault="0014203B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54EE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case (state)</w:t>
                            </w:r>
                          </w:p>
                          <w:p w14:paraId="46A6A3DC" w14:textId="18110432" w:rsidR="00554EE6" w:rsidRPr="008206F9" w:rsidRDefault="00554EE6" w:rsidP="00E31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2'b00: begin grant1 &lt;= req1; grant2 &lt;= 0; </w:t>
                            </w:r>
                            <w:r w:rsidR="00E3114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grant3 &lt;= 0; end</w:t>
                            </w:r>
                          </w:p>
                          <w:p w14:paraId="01E907CA" w14:textId="5FDAB7FF" w:rsidR="00554EE6" w:rsidRPr="008206F9" w:rsidRDefault="00554EE6" w:rsidP="00E31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2'b01: begin grant1 &lt;= 0; grant2 &lt;= req2; grant3 &lt;= 0; end</w:t>
                            </w:r>
                          </w:p>
                          <w:p w14:paraId="63DC9431" w14:textId="37A014EE" w:rsidR="00554EE6" w:rsidRPr="008206F9" w:rsidRDefault="00554EE6" w:rsidP="0014203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2'b10: begin grant1 &lt;= 0; grant2 &lt;= 0; </w:t>
                            </w:r>
                            <w:r w:rsidR="0014203B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grant3 &lt;= req3; end</w:t>
                            </w:r>
                          </w:p>
                          <w:p w14:paraId="202E0468" w14:textId="578A05DA" w:rsidR="00554EE6" w:rsidRPr="008206F9" w:rsidRDefault="00554EE6" w:rsidP="0014203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default: state &lt;= 2'b00;</w:t>
                            </w:r>
                          </w:p>
                          <w:p w14:paraId="206BC3C7" w14:textId="4D49ABBF" w:rsidR="00554EE6" w:rsidRPr="008206F9" w:rsidRDefault="0014203B" w:rsidP="0014203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554EE6"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endcase</w:t>
                            </w:r>
                            <w:proofErr w:type="spellEnd"/>
                          </w:p>
                          <w:p w14:paraId="61427365" w14:textId="18E8A2FF" w:rsidR="00554EE6" w:rsidRPr="008206F9" w:rsidRDefault="00554EE6" w:rsidP="0014203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D51DC2E" w14:textId="2FC1C5E9" w:rsidR="00554EE6" w:rsidRPr="008206F9" w:rsidRDefault="00554EE6" w:rsidP="0014203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BC3E815" w14:textId="77777777" w:rsidR="002D20DB" w:rsidRPr="00153F8C" w:rsidRDefault="00554EE6" w:rsidP="002D20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8206F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  <w:r w:rsidR="002D20DB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2D20DB" w:rsidRPr="00153F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Cs w:val="22"/>
                                <w:lang w:val="en-IN"/>
                              </w:rPr>
                              <w:t>Pros &amp; Cons</w:t>
                            </w:r>
                          </w:p>
                          <w:p w14:paraId="670E0B1A" w14:textId="77777777" w:rsidR="00741552" w:rsidRPr="00741552" w:rsidRDefault="002D20DB" w:rsidP="00741552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53F8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Cs w:val="22"/>
                                <w:lang w:val="en-IN"/>
                              </w:rPr>
                              <w:drawing>
                                <wp:inline distT="0" distB="0" distL="0" distR="0" wp14:anchorId="5D038339" wp14:editId="6ACDFC98">
                                  <wp:extent cx="142504" cy="142504"/>
                                  <wp:effectExtent l="0" t="0" r="0" b="0"/>
                                  <wp:docPr id="2003618825" name="Graphic 31" descr="Checkma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0652315" name="Graphic 530652315" descr="Checkmark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34" cy="152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3F8C">
                              <w:rPr>
                                <w:szCs w:val="22"/>
                              </w:rPr>
                              <w:t xml:space="preserve"> </w:t>
                            </w:r>
                            <w:r w:rsidRPr="0074155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Ensures each request gets fair access</w:t>
                            </w:r>
                            <w:r w:rsidRPr="00082C7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</w:rPr>
                              <w:br/>
                            </w:r>
                            <w:r w:rsidRPr="00741552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6039B8" wp14:editId="35933444">
                                  <wp:extent cx="154256" cy="154256"/>
                                  <wp:effectExtent l="0" t="0" r="0" b="0"/>
                                  <wp:docPr id="570677966" name="Graphic 32" descr="Clo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2880851" name="Graphic 1162880851" descr="Close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1624" cy="171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155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1552" w:rsidRPr="00741552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IN"/>
                              </w:rPr>
                              <w:t>May waste cycles if no request is present</w:t>
                            </w:r>
                          </w:p>
                          <w:p w14:paraId="65AB51A8" w14:textId="20CCD284" w:rsidR="002D20DB" w:rsidRPr="00400F6B" w:rsidRDefault="002D20DB" w:rsidP="002D20D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</w:p>
                          <w:p w14:paraId="1AE28C77" w14:textId="786886AD" w:rsidR="00A60F82" w:rsidRPr="008206F9" w:rsidRDefault="00A60F82" w:rsidP="00554EE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8F5B" id="Text Box 34" o:spid="_x0000_s1031" type="#_x0000_t202" style="position:absolute;left:0;text-align:left;margin-left:378.75pt;margin-top:1.3pt;width:187.5pt;height:639pt;z-index:251661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" fillcolor="white [3201]" strokeweight=".5pt">
                <v:textbox>
                  <w:txbxContent>
                    <w:p w14:paraId="02441565" w14:textId="7ADE9D28" w:rsidR="001D1F6D" w:rsidRPr="00383FDA" w:rsidRDefault="00A60F82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Cs w:val="22"/>
                        </w:rPr>
                      </w:pPr>
                      <w:r w:rsidRPr="00383FD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Cs w:val="22"/>
                        </w:rPr>
                        <w:t>Time-Sliced Arbitration</w:t>
                      </w:r>
                    </w:p>
                    <w:p w14:paraId="5902300A" w14:textId="77777777" w:rsidR="00554EE6" w:rsidRPr="008206F9" w:rsidRDefault="00A60F82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2943B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In </w:t>
                      </w:r>
                      <w:r w:rsidRPr="002943BF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time-sliced arbitration</w:t>
                      </w:r>
                      <w:r w:rsidRPr="002943B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, each request gets access for a fixed time slice before moving to the next.</w:t>
                      </w:r>
                      <w:r w:rsidR="00554EE6" w:rsidRPr="002943B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554EE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="00554EE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time_sliced_arbiter</w:t>
                      </w:r>
                      <w:proofErr w:type="spellEnd"/>
                      <w:r w:rsidR="00554EE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3F9C893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input wire </w:t>
                      </w:r>
                      <w:proofErr w:type="spellStart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, reset,</w:t>
                      </w:r>
                    </w:p>
                    <w:p w14:paraId="60907A2E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input wire req1, req2, req3,</w:t>
                      </w:r>
                    </w:p>
                    <w:p w14:paraId="21AC1B31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output reg grant1, grant2, grant3</w:t>
                      </w:r>
                    </w:p>
                    <w:p w14:paraId="629BF087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);</w:t>
                      </w:r>
                    </w:p>
                    <w:p w14:paraId="3F2FD6D9" w14:textId="77777777" w:rsidR="008206F9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reg [3:0] counter; </w:t>
                      </w:r>
                    </w:p>
                    <w:p w14:paraId="1367610F" w14:textId="03E69006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// Time slice counter</w:t>
                      </w:r>
                    </w:p>
                    <w:p w14:paraId="759AA47C" w14:textId="77777777" w:rsidR="008206F9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reg [1:0] state;</w:t>
                      </w:r>
                    </w:p>
                    <w:p w14:paraId="7DD6D9C5" w14:textId="58BBBA9E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always @(posedge </w:t>
                      </w:r>
                      <w:proofErr w:type="spellStart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or </w:t>
                      </w:r>
                      <w:proofErr w:type="spellStart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posedge</w:t>
                      </w:r>
                      <w:proofErr w:type="spellEnd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reset) begi</w:t>
                      </w:r>
                      <w:r w:rsidR="008206F9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n</w:t>
                      </w: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if (reset) begin</w:t>
                      </w:r>
                    </w:p>
                    <w:p w14:paraId="366D4F31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counter &lt;= 0;</w:t>
                      </w:r>
                    </w:p>
                    <w:p w14:paraId="1A83ED56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state   &lt;= 2'b00;</w:t>
                      </w:r>
                    </w:p>
                    <w:p w14:paraId="5234AA3F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grant1  &lt;= 0;</w:t>
                      </w:r>
                    </w:p>
                    <w:p w14:paraId="497420F5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grant2  &lt;= 0;</w:t>
                      </w:r>
                    </w:p>
                    <w:p w14:paraId="07212A54" w14:textId="77777777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grant3  &lt;= 0;</w:t>
                      </w:r>
                    </w:p>
                    <w:p w14:paraId="1E618B65" w14:textId="4B85D32E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end else begin</w:t>
                      </w:r>
                    </w:p>
                    <w:p w14:paraId="376E4D88" w14:textId="77777777" w:rsidR="00E3114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counter &lt;= counter + 1</w:t>
                      </w:r>
                      <w:r w:rsidR="00E3114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;</w:t>
                      </w:r>
                    </w:p>
                    <w:p w14:paraId="56BA3F48" w14:textId="4CB34018" w:rsidR="00E3114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if (counter == 4'b1111) begin</w:t>
                      </w:r>
                    </w:p>
                    <w:p w14:paraId="2B14AE2E" w14:textId="40430D95" w:rsidR="00554EE6" w:rsidRPr="008206F9" w:rsidRDefault="00E3114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</w:t>
                      </w:r>
                      <w:r w:rsidR="00554EE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// Change every 16 cycles</w:t>
                      </w:r>
                    </w:p>
                    <w:p w14:paraId="536AE5F0" w14:textId="57AB7888" w:rsidR="00554EE6" w:rsidRP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counter &lt;= 0;</w:t>
                      </w:r>
                    </w:p>
                    <w:p w14:paraId="73502E3E" w14:textId="77777777" w:rsid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state &lt;= state + 1</w:t>
                      </w:r>
                      <w:r w:rsid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;</w:t>
                      </w:r>
                    </w:p>
                    <w:p w14:paraId="39C787BF" w14:textId="77777777" w:rsidR="008206F9" w:rsidRDefault="00554EE6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end</w:t>
                      </w:r>
                    </w:p>
                    <w:p w14:paraId="2F6812D1" w14:textId="75DB2E1E" w:rsidR="00554EE6" w:rsidRPr="008206F9" w:rsidRDefault="0014203B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</w:t>
                      </w:r>
                      <w:r w:rsidR="00554EE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case (state)</w:t>
                      </w:r>
                    </w:p>
                    <w:p w14:paraId="46A6A3DC" w14:textId="18110432" w:rsidR="00554EE6" w:rsidRPr="008206F9" w:rsidRDefault="00554EE6" w:rsidP="00E3114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2'b00: begin grant1 &lt;= req1; grant2 &lt;= 0; </w:t>
                      </w:r>
                      <w:r w:rsidR="00E3114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</w:t>
                      </w: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grant3 &lt;= 0; end</w:t>
                      </w:r>
                    </w:p>
                    <w:p w14:paraId="01E907CA" w14:textId="5FDAB7FF" w:rsidR="00554EE6" w:rsidRPr="008206F9" w:rsidRDefault="00554EE6" w:rsidP="00E3114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2'b01: begin grant1 &lt;= 0; grant2 &lt;= req2; grant3 &lt;= 0; end</w:t>
                      </w:r>
                    </w:p>
                    <w:p w14:paraId="63DC9431" w14:textId="37A014EE" w:rsidR="00554EE6" w:rsidRPr="008206F9" w:rsidRDefault="00554EE6" w:rsidP="0014203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2'b10: begin grant1 &lt;= 0; grant2 &lt;= 0; </w:t>
                      </w:r>
                      <w:r w:rsidR="0014203B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   </w:t>
                      </w: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grant3 &lt;= req3; end</w:t>
                      </w:r>
                    </w:p>
                    <w:p w14:paraId="202E0468" w14:textId="578A05DA" w:rsidR="00554EE6" w:rsidRPr="008206F9" w:rsidRDefault="00554EE6" w:rsidP="0014203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default: state &lt;= 2'b00;</w:t>
                      </w:r>
                    </w:p>
                    <w:p w14:paraId="206BC3C7" w14:textId="4D49ABBF" w:rsidR="00554EE6" w:rsidRPr="008206F9" w:rsidRDefault="0014203B" w:rsidP="0014203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554EE6"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endcase</w:t>
                      </w:r>
                      <w:proofErr w:type="spellEnd"/>
                    </w:p>
                    <w:p w14:paraId="61427365" w14:textId="18E8A2FF" w:rsidR="00554EE6" w:rsidRPr="008206F9" w:rsidRDefault="00554EE6" w:rsidP="0014203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end</w:t>
                      </w:r>
                    </w:p>
                    <w:p w14:paraId="4D51DC2E" w14:textId="2FC1C5E9" w:rsidR="00554EE6" w:rsidRPr="008206F9" w:rsidRDefault="00554EE6" w:rsidP="0014203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end</w:t>
                      </w:r>
                    </w:p>
                    <w:p w14:paraId="3BC3E815" w14:textId="77777777" w:rsidR="002D20DB" w:rsidRPr="00153F8C" w:rsidRDefault="00554EE6" w:rsidP="002D20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</w:pPr>
                      <w:proofErr w:type="spellStart"/>
                      <w:r w:rsidRPr="008206F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t>endmodule</w:t>
                      </w:r>
                      <w:proofErr w:type="spellEnd"/>
                      <w:r w:rsidR="002D20DB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2D20DB" w:rsidRPr="00153F8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Cs w:val="22"/>
                          <w:lang w:val="en-IN"/>
                        </w:rPr>
                        <w:t>Pros &amp; Cons</w:t>
                      </w:r>
                    </w:p>
                    <w:p w14:paraId="670E0B1A" w14:textId="77777777" w:rsidR="00741552" w:rsidRPr="00741552" w:rsidRDefault="002D20DB" w:rsidP="00741552">
                      <w:pPr>
                        <w:rPr>
                          <w:color w:val="0D0D0D" w:themeColor="text1" w:themeTint="F2"/>
                          <w:sz w:val="20"/>
                          <w:szCs w:val="20"/>
                          <w:lang w:val="en-IN"/>
                        </w:rPr>
                      </w:pPr>
                      <w:r w:rsidRPr="00153F8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Cs w:val="22"/>
                          <w:lang w:val="en-IN"/>
                        </w:rPr>
                        <w:drawing>
                          <wp:inline distT="0" distB="0" distL="0" distR="0" wp14:anchorId="5D038339" wp14:editId="6ACDFC98">
                            <wp:extent cx="142504" cy="142504"/>
                            <wp:effectExtent l="0" t="0" r="0" b="0"/>
                            <wp:docPr id="2003618825" name="Graphic 31" descr="Checkma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0652315" name="Graphic 530652315" descr="Checkmark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34" cy="152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53F8C">
                        <w:rPr>
                          <w:szCs w:val="22"/>
                        </w:rPr>
                        <w:t xml:space="preserve"> </w:t>
                      </w:r>
                      <w:r w:rsidRPr="00741552">
                        <w:rPr>
                          <w:color w:val="0D0D0D" w:themeColor="text1" w:themeTint="F2"/>
                          <w:sz w:val="20"/>
                          <w:szCs w:val="20"/>
                        </w:rPr>
                        <w:t>Ensures each request gets fair access</w:t>
                      </w:r>
                      <w:r w:rsidRPr="00082C79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  <w:lang w:val="en-IN"/>
                        </w:rPr>
                        <w:br/>
                      </w:r>
                      <w:r w:rsidRPr="00741552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0"/>
                          <w:szCs w:val="20"/>
                        </w:rPr>
                        <w:drawing>
                          <wp:inline distT="0" distB="0" distL="0" distR="0" wp14:anchorId="7B6039B8" wp14:editId="35933444">
                            <wp:extent cx="154256" cy="154256"/>
                            <wp:effectExtent l="0" t="0" r="0" b="0"/>
                            <wp:docPr id="570677966" name="Graphic 32" descr="Clo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2880851" name="Graphic 1162880851" descr="Close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1624" cy="171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1552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741552" w:rsidRPr="00741552">
                        <w:rPr>
                          <w:color w:val="0D0D0D" w:themeColor="text1" w:themeTint="F2"/>
                          <w:sz w:val="20"/>
                          <w:szCs w:val="20"/>
                          <w:lang w:val="en-IN"/>
                        </w:rPr>
                        <w:t>May waste cycles if no request is present</w:t>
                      </w:r>
                    </w:p>
                    <w:p w14:paraId="65AB51A8" w14:textId="20CCD284" w:rsidR="002D20DB" w:rsidRPr="00400F6B" w:rsidRDefault="002D20DB" w:rsidP="002D20DB">
                      <w:pPr>
                        <w:jc w:val="lef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</w:p>
                    <w:p w14:paraId="1AE28C77" w14:textId="786886AD" w:rsidR="00A60F82" w:rsidRPr="008206F9" w:rsidRDefault="00A60F82" w:rsidP="00554EE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751B07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473E55FD" w14:textId="77777777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63FF19C6" w14:textId="573B8246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4E58ACD8" w14:textId="1A00343C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7E6B7823" w14:textId="25DF1F08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46A1F6D7" w14:textId="724CE7FF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3EE3D14F" w14:textId="033C49F8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</w:p>
    <w:p w14:paraId="5B0B8296" w14:textId="6857778D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2F3BFB1C" w14:textId="1B1DBFB4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1C454A11" w14:textId="05B448EF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42AE39DE" w14:textId="6B8D8222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53C164C4" w14:textId="12968ACD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62A39AE2" w14:textId="5C782688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0E33D4CD" w14:textId="3CB2E8FB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0164F695" w14:textId="2423F941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57ADA741" w14:textId="6C7B3828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72C32DE0" w14:textId="39B68B80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29F70DEE" w14:textId="13F38503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36E8C6EB" w14:textId="77777777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4BE0905F" w14:textId="3F504F06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4699FF15" w14:textId="186D01A0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325C0291" w14:textId="77777777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0AA59A91" w14:textId="77777777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15A0E0DD" w14:textId="24272028" w:rsidR="00C03D8F" w:rsidRDefault="00CC5396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7D9385C" wp14:editId="5690AA4C">
                <wp:simplePos x="0" y="0"/>
                <wp:positionH relativeFrom="page">
                  <wp:posOffset>78828</wp:posOffset>
                </wp:positionH>
                <wp:positionV relativeFrom="page">
                  <wp:posOffset>94593</wp:posOffset>
                </wp:positionV>
                <wp:extent cx="7588250" cy="9884410"/>
                <wp:effectExtent l="0" t="0" r="12700" b="21590"/>
                <wp:wrapNone/>
                <wp:docPr id="19059137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0" cy="988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82FFE" w14:textId="194A3C64" w:rsidR="00EF6311" w:rsidRPr="00EF6311" w:rsidRDefault="00EF6311" w:rsidP="00EF6311">
                            <w:pPr>
                              <w:rPr>
                                <w:rFonts w:ascii="Constantia" w:hAnsi="Constantia" w:cstheme="min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 w:cstheme="min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IN"/>
                              </w:rPr>
                              <w:t>Advanced Design Consideration</w:t>
                            </w:r>
                          </w:p>
                          <w:p w14:paraId="6435E85B" w14:textId="77777777" w:rsidR="00EF6311" w:rsidRPr="00EF6311" w:rsidRDefault="00EF6311" w:rsidP="00EF6311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Handling Parallel Requests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: Use FIFO buffers, Round Robin arbitration.</w:t>
                            </w:r>
                          </w:p>
                          <w:p w14:paraId="031FD709" w14:textId="77777777" w:rsidR="00EF6311" w:rsidRPr="00EF6311" w:rsidRDefault="00EF6311" w:rsidP="00EF6311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Latency &amp; Bandwidth Optimization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: Introduce burst transfers and pipelining.</w:t>
                            </w:r>
                          </w:p>
                          <w:p w14:paraId="77891DED" w14:textId="77777777" w:rsidR="00EF6311" w:rsidRPr="00EF6311" w:rsidRDefault="00EF6311" w:rsidP="00EF6311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Power Efficiency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: Employ techniques like dynamic frequency scaling.</w:t>
                            </w:r>
                          </w:p>
                          <w:p w14:paraId="624E0D00" w14:textId="77777777" w:rsidR="00EF6311" w:rsidRPr="00EF6311" w:rsidRDefault="00EF6311" w:rsidP="00EF6311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Data Integrity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 xml:space="preserve">: Protect with </w:t>
                            </w: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Error Correction Codes (ECC)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 xml:space="preserve"> such as:</w:t>
                            </w:r>
                          </w:p>
                          <w:p w14:paraId="6755AC2A" w14:textId="77777777" w:rsidR="00EF6311" w:rsidRPr="00EF6311" w:rsidRDefault="00EF6311" w:rsidP="00EF6311">
                            <w:pPr>
                              <w:numPr>
                                <w:ilvl w:val="1"/>
                                <w:numId w:val="39"/>
                              </w:numPr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Hamming Codes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: Corrects single-bit errors.</w:t>
                            </w:r>
                          </w:p>
                          <w:p w14:paraId="5CBAA810" w14:textId="77777777" w:rsidR="00EF6311" w:rsidRDefault="00EF6311" w:rsidP="00EF6311">
                            <w:pPr>
                              <w:numPr>
                                <w:ilvl w:val="1"/>
                                <w:numId w:val="39"/>
                              </w:numPr>
                              <w:rPr>
                                <w:rFonts w:ascii="Constantia" w:hAnsi="Constantia"/>
                                <w:color w:val="0D0D0D" w:themeColor="text1" w:themeTint="F2"/>
                                <w:sz w:val="24"/>
                                <w:lang w:val="en-IN"/>
                              </w:rPr>
                            </w:pPr>
                            <w:r w:rsidRPr="00EF6311">
                              <w:rPr>
                                <w:rFonts w:ascii="Constantia" w:hAnsi="Constant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Reed-Solomon Codes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: Corrects burst errors</w:t>
                            </w:r>
                            <w:r w:rsidRPr="00EF6311">
                              <w:rPr>
                                <w:rFonts w:ascii="Constantia" w:hAnsi="Constantia"/>
                                <w:color w:val="0D0D0D" w:themeColor="text1" w:themeTint="F2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7039BD7A" w14:textId="77777777" w:rsidR="00C179F0" w:rsidRPr="00364D6E" w:rsidRDefault="00C179F0" w:rsidP="00364D6E">
                            <w:pPr>
                              <w:ind w:left="1440"/>
                              <w:rPr>
                                <w:rFonts w:ascii="Constantia" w:hAnsi="Constantia"/>
                                <w:color w:val="0D0D0D" w:themeColor="text1" w:themeTint="F2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385C" id="Text Box 13" o:spid="_x0000_s1032" type="#_x0000_t202" style="position:absolute;left:0;text-align:left;margin-left:6.2pt;margin-top:7.45pt;width:597.5pt;height:778.3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" fillcolor="white [3201]" strokeweight=".5pt">
                <v:textbox>
                  <w:txbxContent>
                    <w:p w14:paraId="3A582FFE" w14:textId="194A3C64" w:rsidR="00EF6311" w:rsidRPr="00EF6311" w:rsidRDefault="00EF6311" w:rsidP="00EF6311">
                      <w:pPr>
                        <w:rPr>
                          <w:rFonts w:ascii="Constantia" w:hAnsi="Constantia" w:cstheme="minorHAnsi"/>
                          <w:b/>
                          <w:bCs/>
                          <w:color w:val="002060"/>
                          <w:sz w:val="28"/>
                          <w:szCs w:val="28"/>
                          <w:lang w:val="en-IN"/>
                        </w:rPr>
                      </w:pPr>
                      <w:r w:rsidRPr="00EF6311">
                        <w:rPr>
                          <w:rFonts w:ascii="Constantia" w:hAnsi="Constantia" w:cstheme="minorHAnsi"/>
                          <w:b/>
                          <w:bCs/>
                          <w:color w:val="002060"/>
                          <w:sz w:val="28"/>
                          <w:szCs w:val="28"/>
                          <w:lang w:val="en-IN"/>
                        </w:rPr>
                        <w:t>Advanced Design Consideration</w:t>
                      </w:r>
                    </w:p>
                    <w:p w14:paraId="6435E85B" w14:textId="77777777" w:rsidR="00EF6311" w:rsidRPr="00EF6311" w:rsidRDefault="00EF6311" w:rsidP="00EF6311">
                      <w:pPr>
                        <w:numPr>
                          <w:ilvl w:val="0"/>
                          <w:numId w:val="39"/>
                        </w:numPr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Handling Parallel Requests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: Use FIFO buffers, Round Robin arbitration.</w:t>
                      </w:r>
                    </w:p>
                    <w:p w14:paraId="031FD709" w14:textId="77777777" w:rsidR="00EF6311" w:rsidRPr="00EF6311" w:rsidRDefault="00EF6311" w:rsidP="00EF6311">
                      <w:pPr>
                        <w:numPr>
                          <w:ilvl w:val="0"/>
                          <w:numId w:val="39"/>
                        </w:numPr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Latency &amp; Bandwidth Optimization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: Introduce burst transfers and pipelining.</w:t>
                      </w:r>
                    </w:p>
                    <w:p w14:paraId="77891DED" w14:textId="77777777" w:rsidR="00EF6311" w:rsidRPr="00EF6311" w:rsidRDefault="00EF6311" w:rsidP="00EF6311">
                      <w:pPr>
                        <w:numPr>
                          <w:ilvl w:val="0"/>
                          <w:numId w:val="39"/>
                        </w:numPr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Power Efficiency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: Employ techniques like dynamic frequency scaling.</w:t>
                      </w:r>
                    </w:p>
                    <w:p w14:paraId="624E0D00" w14:textId="77777777" w:rsidR="00EF6311" w:rsidRPr="00EF6311" w:rsidRDefault="00EF6311" w:rsidP="00EF6311">
                      <w:pPr>
                        <w:numPr>
                          <w:ilvl w:val="0"/>
                          <w:numId w:val="39"/>
                        </w:numPr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Data Integrity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 xml:space="preserve">: Protect with </w:t>
                      </w: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Error Correction Codes (ECC)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 xml:space="preserve"> such as:</w:t>
                      </w:r>
                    </w:p>
                    <w:p w14:paraId="6755AC2A" w14:textId="77777777" w:rsidR="00EF6311" w:rsidRPr="00EF6311" w:rsidRDefault="00EF6311" w:rsidP="00EF6311">
                      <w:pPr>
                        <w:numPr>
                          <w:ilvl w:val="1"/>
                          <w:numId w:val="39"/>
                        </w:numPr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Hamming Codes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: Corrects single-bit errors.</w:t>
                      </w:r>
                    </w:p>
                    <w:p w14:paraId="5CBAA810" w14:textId="77777777" w:rsidR="00EF6311" w:rsidRDefault="00EF6311" w:rsidP="00EF6311">
                      <w:pPr>
                        <w:numPr>
                          <w:ilvl w:val="1"/>
                          <w:numId w:val="39"/>
                        </w:numPr>
                        <w:rPr>
                          <w:rFonts w:ascii="Constantia" w:hAnsi="Constantia"/>
                          <w:color w:val="0D0D0D" w:themeColor="text1" w:themeTint="F2"/>
                          <w:sz w:val="24"/>
                          <w:lang w:val="en-IN"/>
                        </w:rPr>
                      </w:pPr>
                      <w:r w:rsidRPr="00EF6311">
                        <w:rPr>
                          <w:rFonts w:ascii="Constantia" w:hAnsi="Constant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Reed-Solomon Codes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: Corrects burst errors</w:t>
                      </w:r>
                      <w:r w:rsidRPr="00EF6311">
                        <w:rPr>
                          <w:rFonts w:ascii="Constantia" w:hAnsi="Constantia"/>
                          <w:color w:val="0D0D0D" w:themeColor="text1" w:themeTint="F2"/>
                          <w:sz w:val="24"/>
                          <w:lang w:val="en-IN"/>
                        </w:rPr>
                        <w:t>.</w:t>
                      </w:r>
                    </w:p>
                    <w:p w14:paraId="7039BD7A" w14:textId="77777777" w:rsidR="00C179F0" w:rsidRPr="00364D6E" w:rsidRDefault="00C179F0" w:rsidP="00364D6E">
                      <w:pPr>
                        <w:ind w:left="1440"/>
                        <w:rPr>
                          <w:rFonts w:ascii="Constantia" w:hAnsi="Constantia"/>
                          <w:color w:val="0D0D0D" w:themeColor="text1" w:themeTint="F2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25D045" w14:textId="6871634D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4CD417C3" w14:textId="171E6CC5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4B70DD4B" w14:textId="5733E3B0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778E02D6" w14:textId="2F60B039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5AF3C3FE" w14:textId="13FF41EC" w:rsidR="00C03D8F" w:rsidRDefault="00D36793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2366" behindDoc="0" locked="0" layoutInCell="1" allowOverlap="1" wp14:anchorId="72B50E5F" wp14:editId="180BD21C">
                <wp:simplePos x="0" y="0"/>
                <wp:positionH relativeFrom="column">
                  <wp:posOffset>-342899</wp:posOffset>
                </wp:positionH>
                <wp:positionV relativeFrom="paragraph">
                  <wp:posOffset>178435</wp:posOffset>
                </wp:positionV>
                <wp:extent cx="3622040" cy="7974330"/>
                <wp:effectExtent l="0" t="0" r="16510" b="26670"/>
                <wp:wrapNone/>
                <wp:docPr id="83404003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040" cy="797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7824F" w14:textId="7A08F569" w:rsidR="00AA3849" w:rsidRPr="00383FDA" w:rsidRDefault="00AA3849" w:rsidP="00CF6DB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Cs w:val="22"/>
                              </w:rPr>
                            </w:pPr>
                            <w:r w:rsidRPr="00383F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Cs w:val="22"/>
                              </w:rPr>
                              <w:t>//HAMMING CODE</w:t>
                            </w:r>
                          </w:p>
                          <w:p w14:paraId="3BBB697F" w14:textId="006EE01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hamming_encoder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1FCAF020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input [3:0]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 // 4 data bits</w:t>
                            </w:r>
                          </w:p>
                          <w:p w14:paraId="476ABDF0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output [6:0]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// 7 Hamming code bits</w:t>
                            </w:r>
                          </w:p>
                          <w:p w14:paraId="40419419" w14:textId="77777777" w:rsidR="004D5890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BA20A4" w14:textId="3A148510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[3]; // P1</w:t>
                            </w:r>
                          </w:p>
                          <w:p w14:paraId="2B82FF42" w14:textId="38554B03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[3]; // P2</w:t>
                            </w:r>
                          </w:p>
                          <w:p w14:paraId="5B874BFC" w14:textId="17A55D8C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[0];                          </w:t>
                            </w:r>
                            <w:r w:rsidR="004D5890"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// D1</w:t>
                            </w:r>
                          </w:p>
                          <w:p w14:paraId="707AE78C" w14:textId="3A4FBDDE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[3]; // P4</w:t>
                            </w:r>
                          </w:p>
                          <w:p w14:paraId="3611E05E" w14:textId="4EE4FF0B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[4]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[1];                       </w:t>
                            </w:r>
                            <w:r w:rsidR="004D5890"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// D2</w:t>
                            </w:r>
                          </w:p>
                          <w:p w14:paraId="66D94F63" w14:textId="12B6F9F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[5]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[2];                           </w:t>
                            </w:r>
                            <w:r w:rsidR="004D5890"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D3</w:t>
                            </w:r>
                          </w:p>
                          <w:p w14:paraId="39C76F9E" w14:textId="759421E3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[6]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[3];                           </w:t>
                            </w:r>
                            <w:r w:rsidR="004D5890"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D4</w:t>
                            </w:r>
                            <w:r w:rsidR="004D5890"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398711F" w14:textId="77777777" w:rsidR="00E94F3D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  <w:p w14:paraId="1AEE90AC" w14:textId="77777777" w:rsidR="00AA3849" w:rsidRPr="00834930" w:rsidRDefault="00AA3849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06AC4D" w14:textId="33F00B4E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hamming_decoder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030CB6FB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input [6:0]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  // 7 Hamming code bits</w:t>
                            </w:r>
                          </w:p>
                          <w:p w14:paraId="19D466B8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output [3:0]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// 4 data bits</w:t>
                            </w:r>
                          </w:p>
                          <w:p w14:paraId="047568C8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output reg error       // Error flag</w:t>
                            </w:r>
                          </w:p>
                          <w:p w14:paraId="27417329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EBAFB5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wire p1, p2, p4;</w:t>
                            </w:r>
                          </w:p>
                          <w:p w14:paraId="30C074FE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assign p1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[4]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[6];</w:t>
                            </w:r>
                          </w:p>
                          <w:p w14:paraId="6254FDA0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assign p2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[5]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[6];</w:t>
                            </w:r>
                          </w:p>
                          <w:p w14:paraId="7192DCA8" w14:textId="77777777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assign p4 =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[4]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[5] ^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[6];</w:t>
                            </w:r>
                          </w:p>
                          <w:p w14:paraId="5D2F3DA2" w14:textId="2B79B889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wire [2:0] syndrome = {p4, p2, p1}; // Error location index</w:t>
                            </w:r>
                          </w:p>
                          <w:p w14:paraId="516C017A" w14:textId="77777777" w:rsidR="00E101A8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always @(*) </w:t>
                            </w:r>
                          </w:p>
                          <w:p w14:paraId="07923C54" w14:textId="72B15385" w:rsidR="00CF6DB7" w:rsidRPr="00834930" w:rsidRDefault="00907221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F6DB7"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10212761" w14:textId="748B2550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if (syndrome != 3'b000) error = 1; // Error detected</w:t>
                            </w:r>
                          </w:p>
                          <w:p w14:paraId="62F064F1" w14:textId="1E80E80A" w:rsidR="00CF6DB7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else error = 0;</w:t>
                            </w:r>
                          </w:p>
                          <w:p w14:paraId="1438BC9E" w14:textId="17DE00B1" w:rsidR="00AF53C5" w:rsidRPr="00834930" w:rsidRDefault="00CF6DB7" w:rsidP="00CF6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072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14:paraId="2BB3A2AC" w14:textId="2F424630" w:rsidR="00CF6DB7" w:rsidRPr="00834930" w:rsidRDefault="00CF6DB7" w:rsidP="00AF53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assign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data_out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={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[6], 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[5],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[4],</w:t>
                            </w: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[2]};</w:t>
                            </w:r>
                          </w:p>
                          <w:p w14:paraId="28AA53E3" w14:textId="25747B73" w:rsidR="00CF6DB7" w:rsidRDefault="00CF6DB7" w:rsidP="00AF53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49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  <w:p w14:paraId="79F9E148" w14:textId="67735D1D" w:rsidR="0067699E" w:rsidRDefault="0067699E" w:rsidP="00AF53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71A2F2" w14:textId="77777777" w:rsidR="006B1E96" w:rsidRDefault="006B1E96" w:rsidP="00AF53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DDD9B8" w14:textId="5E86E0F9" w:rsidR="0067699E" w:rsidRDefault="00DA6FFC" w:rsidP="00AF53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USES</w:t>
                            </w:r>
                          </w:p>
                          <w:p w14:paraId="40CCAC7A" w14:textId="77777777" w:rsidR="0067699E" w:rsidRPr="0067699E" w:rsidRDefault="0067699E" w:rsidP="006769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Corrects 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single-bit errors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and detects two-bit errors.</w:t>
                            </w:r>
                          </w:p>
                          <w:p w14:paraId="07019818" w14:textId="77777777" w:rsidR="0067699E" w:rsidRPr="0067699E" w:rsidRDefault="0067699E" w:rsidP="006769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Ideal for 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memory systems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like RAM (error correction in hardware).</w:t>
                            </w:r>
                          </w:p>
                          <w:p w14:paraId="6334870A" w14:textId="77777777" w:rsidR="0067699E" w:rsidRPr="0067699E" w:rsidRDefault="0067699E" w:rsidP="006769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Used in 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low-complexity devices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such as sensors and embedded systems.</w:t>
                            </w:r>
                          </w:p>
                          <w:p w14:paraId="712D7EEB" w14:textId="77777777" w:rsidR="0067699E" w:rsidRPr="0067699E" w:rsidRDefault="0067699E" w:rsidP="006769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Protects 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data storage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in magnetic drives and communication protocols.</w:t>
                            </w:r>
                          </w:p>
                          <w:p w14:paraId="796AF9F9" w14:textId="77777777" w:rsidR="0067699E" w:rsidRPr="0067699E" w:rsidRDefault="0067699E" w:rsidP="006769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Lightweight, perfect for systems with 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limited computational resources</w:t>
                            </w:r>
                            <w:r w:rsidRPr="006769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726C796A" w14:textId="77777777" w:rsidR="0067699E" w:rsidRPr="00834930" w:rsidRDefault="0067699E" w:rsidP="00AF53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0E5F" id="Text Box 35" o:spid="_x0000_s1033" type="#_x0000_t202" style="position:absolute;left:0;text-align:left;margin-left:-27pt;margin-top:14.05pt;width:285.2pt;height:627.9pt;z-index:251662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lHPAIAAIUEAAAOAAAAZHJzL2Uyb0RvYy54bWysVEtv2zAMvg/YfxB0X+w8mqx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" fillcolor="white [3201]" strokeweight=".5pt">
                <v:textbox>
                  <w:txbxContent>
                    <w:p w14:paraId="3897824F" w14:textId="7A08F569" w:rsidR="00AA3849" w:rsidRPr="00383FDA" w:rsidRDefault="00AA3849" w:rsidP="00CF6DB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Cs w:val="22"/>
                        </w:rPr>
                      </w:pPr>
                      <w:r w:rsidRPr="00383FDA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Cs w:val="22"/>
                        </w:rPr>
                        <w:t>//HAMMING CODE</w:t>
                      </w:r>
                    </w:p>
                    <w:p w14:paraId="3BBB697F" w14:textId="006EE01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hamming_encoder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1FCAF020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input [3:0]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 // 4 data bits</w:t>
                      </w:r>
                    </w:p>
                    <w:p w14:paraId="476ABDF0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output [6:0]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// 7 Hamming code bits</w:t>
                      </w:r>
                    </w:p>
                    <w:p w14:paraId="40419419" w14:textId="77777777" w:rsidR="004D5890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CBA20A4" w14:textId="3A148510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[3]; // P1</w:t>
                      </w:r>
                    </w:p>
                    <w:p w14:paraId="2B82FF42" w14:textId="38554B03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[3]; // P2</w:t>
                      </w:r>
                    </w:p>
                    <w:p w14:paraId="5B874BFC" w14:textId="17A55D8C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[0];                          </w:t>
                      </w:r>
                      <w:r w:rsidR="004D5890"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// D1</w:t>
                      </w:r>
                    </w:p>
                    <w:p w14:paraId="707AE78C" w14:textId="3A4FBDDE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[3]; // P4</w:t>
                      </w:r>
                    </w:p>
                    <w:p w14:paraId="3611E05E" w14:textId="4EE4FF0B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[4]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[1];                       </w:t>
                      </w:r>
                      <w:r w:rsidR="004D5890"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 </w:t>
                      </w: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// D2</w:t>
                      </w:r>
                    </w:p>
                    <w:p w14:paraId="66D94F63" w14:textId="12B6F9F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[5]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[2];                           </w:t>
                      </w:r>
                      <w:r w:rsidR="004D5890"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D3</w:t>
                      </w:r>
                    </w:p>
                    <w:p w14:paraId="39C76F9E" w14:textId="759421E3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[6]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[3];                           </w:t>
                      </w:r>
                      <w:r w:rsidR="004D5890"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D4</w:t>
                      </w:r>
                      <w:r w:rsidR="004D5890"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398711F" w14:textId="77777777" w:rsidR="00E94F3D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  <w:p w14:paraId="1AEE90AC" w14:textId="77777777" w:rsidR="00AA3849" w:rsidRPr="00834930" w:rsidRDefault="00AA3849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06AC4D" w14:textId="33F00B4E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hamming_decoder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030CB6FB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input [6:0]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  // 7 Hamming code bits</w:t>
                      </w:r>
                    </w:p>
                    <w:p w14:paraId="19D466B8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output [3:0]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// 4 data bits</w:t>
                      </w:r>
                    </w:p>
                    <w:p w14:paraId="047568C8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output reg error       // Error flag</w:t>
                      </w:r>
                    </w:p>
                    <w:p w14:paraId="27417329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4EBAFB5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wire p1, p2, p4;</w:t>
                      </w:r>
                    </w:p>
                    <w:p w14:paraId="30C074FE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assign p1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[4]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[6];</w:t>
                      </w:r>
                    </w:p>
                    <w:p w14:paraId="6254FDA0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assign p2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[5]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[6];</w:t>
                      </w:r>
                    </w:p>
                    <w:p w14:paraId="7192DCA8" w14:textId="77777777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assign p4 =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[4]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[5] ^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[6];</w:t>
                      </w:r>
                    </w:p>
                    <w:p w14:paraId="5D2F3DA2" w14:textId="2B79B889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wire [2:0] syndrome = {p4, p2, p1}; // Error location index</w:t>
                      </w:r>
                    </w:p>
                    <w:p w14:paraId="516C017A" w14:textId="77777777" w:rsidR="00E101A8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always @(*) </w:t>
                      </w:r>
                    </w:p>
                    <w:p w14:paraId="07923C54" w14:textId="72B15385" w:rsidR="00CF6DB7" w:rsidRPr="00834930" w:rsidRDefault="00907221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CF6DB7"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  <w:p w14:paraId="10212761" w14:textId="748B2550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if (syndrome != 3'b000) error = 1; // Error detected</w:t>
                      </w:r>
                    </w:p>
                    <w:p w14:paraId="62F064F1" w14:textId="1E80E80A" w:rsidR="00CF6DB7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else error = 0;</w:t>
                      </w:r>
                    </w:p>
                    <w:p w14:paraId="1438BC9E" w14:textId="17DE00B1" w:rsidR="00AF53C5" w:rsidRPr="00834930" w:rsidRDefault="00CF6DB7" w:rsidP="00CF6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90722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end </w:t>
                      </w:r>
                    </w:p>
                    <w:p w14:paraId="2BB3A2AC" w14:textId="2F424630" w:rsidR="00CF6DB7" w:rsidRPr="00834930" w:rsidRDefault="00CF6DB7" w:rsidP="00AF53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assign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data_out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={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[6], 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[5],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[4],</w:t>
                      </w: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[2]};</w:t>
                      </w:r>
                    </w:p>
                    <w:p w14:paraId="28AA53E3" w14:textId="25747B73" w:rsidR="00CF6DB7" w:rsidRDefault="00CF6DB7" w:rsidP="00AF53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3493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  <w:p w14:paraId="79F9E148" w14:textId="67735D1D" w:rsidR="0067699E" w:rsidRDefault="0067699E" w:rsidP="00AF53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71A2F2" w14:textId="77777777" w:rsidR="006B1E96" w:rsidRDefault="006B1E96" w:rsidP="00AF53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DDD9B8" w14:textId="5E86E0F9" w:rsidR="0067699E" w:rsidRDefault="00DA6FFC" w:rsidP="00AF53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USES</w:t>
                      </w:r>
                    </w:p>
                    <w:p w14:paraId="40CCAC7A" w14:textId="77777777" w:rsidR="0067699E" w:rsidRPr="0067699E" w:rsidRDefault="0067699E" w:rsidP="006769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Corrects </w:t>
                      </w:r>
                      <w:r w:rsidRPr="0067699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single-bit errors</w:t>
                      </w: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and detects two-bit errors.</w:t>
                      </w:r>
                    </w:p>
                    <w:p w14:paraId="07019818" w14:textId="77777777" w:rsidR="0067699E" w:rsidRPr="0067699E" w:rsidRDefault="0067699E" w:rsidP="006769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Ideal for </w:t>
                      </w:r>
                      <w:r w:rsidRPr="0067699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memory systems</w:t>
                      </w: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like RAM (error correction in hardware).</w:t>
                      </w:r>
                    </w:p>
                    <w:p w14:paraId="6334870A" w14:textId="77777777" w:rsidR="0067699E" w:rsidRPr="0067699E" w:rsidRDefault="0067699E" w:rsidP="006769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Used in </w:t>
                      </w:r>
                      <w:r w:rsidRPr="0067699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low-complexity devices</w:t>
                      </w: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such as sensors and embedded systems.</w:t>
                      </w:r>
                    </w:p>
                    <w:p w14:paraId="712D7EEB" w14:textId="77777777" w:rsidR="0067699E" w:rsidRPr="0067699E" w:rsidRDefault="0067699E" w:rsidP="006769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Protects </w:t>
                      </w:r>
                      <w:r w:rsidRPr="0067699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data storage</w:t>
                      </w: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in magnetic drives and communication protocols.</w:t>
                      </w:r>
                    </w:p>
                    <w:p w14:paraId="796AF9F9" w14:textId="77777777" w:rsidR="0067699E" w:rsidRPr="0067699E" w:rsidRDefault="0067699E" w:rsidP="006769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Lightweight, perfect for systems with </w:t>
                      </w:r>
                      <w:r w:rsidRPr="0067699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limited computational resources</w:t>
                      </w:r>
                      <w:r w:rsidRPr="0067699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726C796A" w14:textId="77777777" w:rsidR="0067699E" w:rsidRPr="00834930" w:rsidRDefault="0067699E" w:rsidP="00AF53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64B"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3390" behindDoc="0" locked="0" layoutInCell="1" allowOverlap="1" wp14:anchorId="282B8A49" wp14:editId="5243054D">
                <wp:simplePos x="0" y="0"/>
                <wp:positionH relativeFrom="column">
                  <wp:posOffset>3317358</wp:posOffset>
                </wp:positionH>
                <wp:positionV relativeFrom="paragraph">
                  <wp:posOffset>174891</wp:posOffset>
                </wp:positionV>
                <wp:extent cx="3858895" cy="7974330"/>
                <wp:effectExtent l="0" t="0" r="27305" b="26670"/>
                <wp:wrapNone/>
                <wp:docPr id="32951837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797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1108A" w14:textId="14BBB72C" w:rsidR="006177E5" w:rsidRPr="00383FDA" w:rsidRDefault="006177E5" w:rsidP="006177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383F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//REE</w:t>
                            </w:r>
                            <w:r w:rsidR="00AA3849" w:rsidRPr="00383F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D-SOLOMON CODES</w:t>
                            </w:r>
                          </w:p>
                          <w:p w14:paraId="7E3738ED" w14:textId="7EE3A0E9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reed_solomon_encoder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278FD8B5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input [7:0]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 // 8-bit data</w:t>
                            </w:r>
                          </w:p>
                          <w:p w14:paraId="54794DED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output [11:0]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// 8 data bits + 4 parity bits</w:t>
                            </w:r>
                          </w:p>
                          <w:p w14:paraId="4CAF6373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871142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reg [3:0] parity; // Parity bits</w:t>
                            </w:r>
                          </w:p>
                          <w:p w14:paraId="7BAE130C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always @(*) begin</w:t>
                            </w:r>
                          </w:p>
                          <w:p w14:paraId="601DC026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 Simplified parity calculation (example polynomial)</w:t>
                            </w:r>
                          </w:p>
                          <w:p w14:paraId="70615754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parity[0]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[2];</w:t>
                            </w:r>
                          </w:p>
                          <w:p w14:paraId="61603670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parity[1]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[4];</w:t>
                            </w:r>
                          </w:p>
                          <w:p w14:paraId="43154985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parity[2]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[5]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[6];</w:t>
                            </w:r>
                          </w:p>
                          <w:p w14:paraId="22B23D33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parity[3]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[6]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[7];</w:t>
                            </w:r>
                          </w:p>
                          <w:p w14:paraId="52367758" w14:textId="77777777" w:rsidR="00F436B4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end</w:t>
                            </w:r>
                          </w:p>
                          <w:p w14:paraId="09694232" w14:textId="19725513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assign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code_out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parity};</w:t>
                            </w:r>
                          </w:p>
                          <w:p w14:paraId="261D32C3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  <w:p w14:paraId="493117F7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713040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reed_solomon_decoder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054F911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input [11:0]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 // 12-bit received code</w:t>
                            </w:r>
                          </w:p>
                          <w:p w14:paraId="16E3D7B9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output [7:0]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data_out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// Original data</w:t>
                            </w:r>
                          </w:p>
                          <w:p w14:paraId="3DD77FD1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output reg error       // Error flag</w:t>
                            </w:r>
                          </w:p>
                          <w:p w14:paraId="0F4F43D4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E9D9C1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reg [3:0] syndrome; // Error-checking syndrome</w:t>
                            </w:r>
                          </w:p>
                          <w:p w14:paraId="1C53B4BB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always @(*) begin</w:t>
                            </w:r>
                          </w:p>
                          <w:p w14:paraId="524927E6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 Simple syndrome computation (example polynomial)</w:t>
                            </w:r>
                          </w:p>
                          <w:p w14:paraId="5B8C84B6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syndrome[0]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[8]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[0]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[2];</w:t>
                            </w:r>
                          </w:p>
                          <w:p w14:paraId="38CC1202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syndrome[1]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[9]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[4];</w:t>
                            </w:r>
                          </w:p>
                          <w:p w14:paraId="07DBB30B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syndrome[2]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[10]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[2]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[5]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[6];</w:t>
                            </w:r>
                          </w:p>
                          <w:p w14:paraId="7AEFE21C" w14:textId="4975DD68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syndrome[3]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[11]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[3]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[6] ^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[7];</w:t>
                            </w:r>
                          </w:p>
                          <w:p w14:paraId="5FC24D1F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error = (syndrome != 4'b0000); // Flag error if syndrome is non-zero</w:t>
                            </w:r>
                          </w:p>
                          <w:p w14:paraId="22286707" w14:textId="427609E8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end</w:t>
                            </w:r>
                          </w:p>
                          <w:p w14:paraId="03054566" w14:textId="77777777" w:rsidR="006177E5" w:rsidRP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assign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data_out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code_in</w:t>
                            </w:r>
                            <w:proofErr w:type="spellEnd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[11:4]; // Extract original data</w:t>
                            </w:r>
                          </w:p>
                          <w:p w14:paraId="1B5CEA2E" w14:textId="7C4402F6" w:rsidR="006177E5" w:rsidRDefault="006177E5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177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  <w:p w14:paraId="6095666A" w14:textId="3685D2CD" w:rsidR="006B1E96" w:rsidRDefault="006B1E96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1F7888" w14:textId="74684E6B" w:rsidR="00031327" w:rsidRDefault="00031327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USES</w:t>
                            </w:r>
                          </w:p>
                          <w:p w14:paraId="71A1BE5B" w14:textId="77777777" w:rsidR="00031327" w:rsidRPr="00031327" w:rsidRDefault="00031327" w:rsidP="0003132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Corrects 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burst errors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, often seen in clustered data corruption.</w:t>
                            </w:r>
                          </w:p>
                          <w:p w14:paraId="6510915B" w14:textId="77777777" w:rsidR="00031327" w:rsidRPr="00031327" w:rsidRDefault="00031327" w:rsidP="0003132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Integral to optical storage like 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CDs, DVDs, and Blu-rays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47A54A44" w14:textId="77777777" w:rsidR="00031327" w:rsidRPr="00031327" w:rsidRDefault="00031327" w:rsidP="0003132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Deployed in 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high-noise environments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(e.g., satellite communication).</w:t>
                            </w:r>
                          </w:p>
                          <w:p w14:paraId="2B1EF65C" w14:textId="77777777" w:rsidR="00031327" w:rsidRPr="00031327" w:rsidRDefault="00031327" w:rsidP="0003132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Key in 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network protocols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(Ethernet, DSL) and broadcasting systems (DVB/DAB).</w:t>
                            </w:r>
                          </w:p>
                          <w:p w14:paraId="5DDDF13A" w14:textId="77777777" w:rsidR="00031327" w:rsidRPr="00031327" w:rsidRDefault="00031327" w:rsidP="0003132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Ensures reliability in 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RAID arrays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and advanced storage solutions.</w:t>
                            </w:r>
                          </w:p>
                          <w:p w14:paraId="267C14B0" w14:textId="77777777" w:rsidR="00031327" w:rsidRPr="00031327" w:rsidRDefault="00031327" w:rsidP="0003132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  Supports 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QR code generation</w:t>
                            </w:r>
                            <w:r w:rsidRPr="000313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and decoding.</w:t>
                            </w:r>
                          </w:p>
                          <w:p w14:paraId="0C81D27E" w14:textId="77777777" w:rsidR="00DA6FFC" w:rsidRPr="006177E5" w:rsidRDefault="00DA6FFC" w:rsidP="006177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8A49" id="Text Box 36" o:spid="_x0000_s1034" type="#_x0000_t202" style="position:absolute;left:0;text-align:left;margin-left:261.2pt;margin-top:13.75pt;width:303.85pt;height:627.9pt;z-index:251663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" fillcolor="white [3201]" strokeweight=".5pt">
                <v:textbox>
                  <w:txbxContent>
                    <w:p w14:paraId="7DA1108A" w14:textId="14BBB72C" w:rsidR="006177E5" w:rsidRPr="00383FDA" w:rsidRDefault="006177E5" w:rsidP="006177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383FDA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//REE</w:t>
                      </w:r>
                      <w:r w:rsidR="00AA3849" w:rsidRPr="00383FDA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D-SOLOMON CODES</w:t>
                      </w:r>
                    </w:p>
                    <w:p w14:paraId="7E3738ED" w14:textId="7EE3A0E9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reed_solomon_encoder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278FD8B5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input [7:0]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 // 8-bit data</w:t>
                      </w:r>
                    </w:p>
                    <w:p w14:paraId="54794DED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output [11:0]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// 8 data bits + 4 parity bits</w:t>
                      </w:r>
                    </w:p>
                    <w:p w14:paraId="4CAF6373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F871142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reg [3:0] parity; // Parity bits</w:t>
                      </w:r>
                    </w:p>
                    <w:p w14:paraId="7BAE130C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always @(*) begin</w:t>
                      </w:r>
                    </w:p>
                    <w:p w14:paraId="601DC026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// Simplified parity calculation (example polynomial)</w:t>
                      </w:r>
                    </w:p>
                    <w:p w14:paraId="70615754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parity[0]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[2];</w:t>
                      </w:r>
                    </w:p>
                    <w:p w14:paraId="61603670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parity[1]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[4];</w:t>
                      </w:r>
                    </w:p>
                    <w:p w14:paraId="43154985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parity[2]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[5]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[6];</w:t>
                      </w:r>
                    </w:p>
                    <w:p w14:paraId="22B23D33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parity[3]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[6]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[7];</w:t>
                      </w:r>
                    </w:p>
                    <w:p w14:paraId="52367758" w14:textId="77777777" w:rsidR="00F436B4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end</w:t>
                      </w:r>
                    </w:p>
                    <w:p w14:paraId="09694232" w14:textId="19725513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assign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code_out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{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parity};</w:t>
                      </w:r>
                    </w:p>
                    <w:p w14:paraId="261D32C3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  <w:p w14:paraId="493117F7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713040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reed_solomon_decoder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054F911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input [11:0]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 // 12-bit received code</w:t>
                      </w:r>
                    </w:p>
                    <w:p w14:paraId="16E3D7B9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output [7:0]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data_out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// Original data</w:t>
                      </w:r>
                    </w:p>
                    <w:p w14:paraId="3DD77FD1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output reg error       // Error flag</w:t>
                      </w:r>
                    </w:p>
                    <w:p w14:paraId="0F4F43D4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EE9D9C1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reg [3:0] syndrome; // Error-checking syndrome</w:t>
                      </w:r>
                    </w:p>
                    <w:p w14:paraId="1C53B4BB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always @(*) begin</w:t>
                      </w:r>
                    </w:p>
                    <w:p w14:paraId="524927E6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// Simple syndrome computation (example polynomial)</w:t>
                      </w:r>
                    </w:p>
                    <w:p w14:paraId="5B8C84B6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syndrome[0]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[8]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[0]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[2];</w:t>
                      </w:r>
                    </w:p>
                    <w:p w14:paraId="38CC1202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syndrome[1]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[9]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[4];</w:t>
                      </w:r>
                    </w:p>
                    <w:p w14:paraId="07DBB30B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syndrome[2]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[10]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[2]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[5]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[6];</w:t>
                      </w:r>
                    </w:p>
                    <w:p w14:paraId="7AEFE21C" w14:textId="4975DD68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syndrome[3]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[11]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[3]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[6] ^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[7];</w:t>
                      </w:r>
                    </w:p>
                    <w:p w14:paraId="5FC24D1F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error = (syndrome != 4'b0000); // Flag error if syndrome is non-zero</w:t>
                      </w:r>
                    </w:p>
                    <w:p w14:paraId="22286707" w14:textId="427609E8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end</w:t>
                      </w:r>
                    </w:p>
                    <w:p w14:paraId="03054566" w14:textId="77777777" w:rsidR="006177E5" w:rsidRP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assign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data_out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code_in</w:t>
                      </w:r>
                      <w:proofErr w:type="spellEnd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[11:4]; // Extract original data</w:t>
                      </w:r>
                    </w:p>
                    <w:p w14:paraId="1B5CEA2E" w14:textId="7C4402F6" w:rsidR="006177E5" w:rsidRDefault="006177E5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177E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  <w:p w14:paraId="6095666A" w14:textId="3685D2CD" w:rsidR="006B1E96" w:rsidRDefault="006B1E96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1F7888" w14:textId="74684E6B" w:rsidR="00031327" w:rsidRDefault="00031327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USES</w:t>
                      </w:r>
                    </w:p>
                    <w:p w14:paraId="71A1BE5B" w14:textId="77777777" w:rsidR="00031327" w:rsidRPr="00031327" w:rsidRDefault="00031327" w:rsidP="0003132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Corrects </w:t>
                      </w:r>
                      <w:r w:rsidRPr="000313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burst errors</w:t>
                      </w: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, often seen in clustered data corruption.</w:t>
                      </w:r>
                    </w:p>
                    <w:p w14:paraId="6510915B" w14:textId="77777777" w:rsidR="00031327" w:rsidRPr="00031327" w:rsidRDefault="00031327" w:rsidP="0003132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Integral to optical storage like </w:t>
                      </w:r>
                      <w:r w:rsidRPr="000313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CDs, DVDs, and Blu-rays</w:t>
                      </w: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47A54A44" w14:textId="77777777" w:rsidR="00031327" w:rsidRPr="00031327" w:rsidRDefault="00031327" w:rsidP="0003132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Deployed in </w:t>
                      </w:r>
                      <w:r w:rsidRPr="000313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high-noise environments</w:t>
                      </w: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(e.g., satellite communication).</w:t>
                      </w:r>
                    </w:p>
                    <w:p w14:paraId="2B1EF65C" w14:textId="77777777" w:rsidR="00031327" w:rsidRPr="00031327" w:rsidRDefault="00031327" w:rsidP="0003132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Key in </w:t>
                      </w:r>
                      <w:r w:rsidRPr="000313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network protocols</w:t>
                      </w: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(Ethernet, DSL) and broadcasting systems (DVB/DAB).</w:t>
                      </w:r>
                    </w:p>
                    <w:p w14:paraId="5DDDF13A" w14:textId="77777777" w:rsidR="00031327" w:rsidRPr="00031327" w:rsidRDefault="00031327" w:rsidP="0003132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Ensures reliability in </w:t>
                      </w:r>
                      <w:r w:rsidRPr="000313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RAID arrays</w:t>
                      </w: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and advanced storage solutions.</w:t>
                      </w:r>
                    </w:p>
                    <w:p w14:paraId="267C14B0" w14:textId="77777777" w:rsidR="00031327" w:rsidRPr="00031327" w:rsidRDefault="00031327" w:rsidP="0003132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  Supports </w:t>
                      </w:r>
                      <w:r w:rsidRPr="000313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QR code generation</w:t>
                      </w:r>
                      <w:r w:rsidRPr="0003132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and decoding.</w:t>
                      </w:r>
                    </w:p>
                    <w:p w14:paraId="0C81D27E" w14:textId="77777777" w:rsidR="00DA6FFC" w:rsidRPr="006177E5" w:rsidRDefault="00DA6FFC" w:rsidP="006177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730701" w14:textId="719699E1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60AAABCE" w14:textId="41CF3231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7363F056" w14:textId="0BBEAEDA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3932D860" w14:textId="491DD29E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1A023A86" w14:textId="2A9EBAF4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0C39F7AE" w14:textId="5EB59787" w:rsidR="00C03D8F" w:rsidRDefault="00C03D8F" w:rsidP="00BB3D87">
      <w:pPr>
        <w:rPr>
          <w:rFonts w:ascii="Times New Roman" w:hAnsi="Times New Roman" w:cs="Times New Roman"/>
          <w:sz w:val="40"/>
          <w:szCs w:val="44"/>
        </w:rPr>
      </w:pPr>
    </w:p>
    <w:p w14:paraId="112B77AC" w14:textId="63BBF915" w:rsidR="009D2A16" w:rsidRDefault="009D2A16" w:rsidP="00BB3D87">
      <w:pPr>
        <w:rPr>
          <w:rFonts w:ascii="Times New Roman" w:hAnsi="Times New Roman" w:cs="Times New Roman"/>
          <w:sz w:val="40"/>
          <w:szCs w:val="44"/>
        </w:rPr>
      </w:pPr>
    </w:p>
    <w:p w14:paraId="1C65DFD4" w14:textId="54A1DD9B" w:rsidR="00BB3D87" w:rsidRDefault="00BB3D87" w:rsidP="00BB3D87">
      <w:pPr>
        <w:rPr>
          <w:rFonts w:ascii="Times New Roman" w:hAnsi="Times New Roman" w:cs="Times New Roman"/>
          <w:sz w:val="40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1" layoutInCell="1" allowOverlap="1" wp14:anchorId="3E40910B" wp14:editId="2DCD33B3">
                <wp:simplePos x="0" y="0"/>
                <wp:positionH relativeFrom="page">
                  <wp:posOffset>130175</wp:posOffset>
                </wp:positionH>
                <wp:positionV relativeFrom="paragraph">
                  <wp:posOffset>5783580</wp:posOffset>
                </wp:positionV>
                <wp:extent cx="7772400" cy="408940"/>
                <wp:effectExtent l="0" t="0" r="0" b="0"/>
                <wp:wrapNone/>
                <wp:docPr id="1598355859" name="Rectangle 15983558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08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015B" id="Rectangle 1598355859" o:spid="_x0000_s1026" alt="&quot;&quot;" style="position:absolute;margin-left:10.25pt;margin-top:455.4pt;width:612pt;height:32.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" fillcolor="#0b2434 [2152]" stroked="f">
                <v:fill color2="#3294d3 [1944]" rotate="t" angle="180" colors="0 #0b2535;31457f #133e59;1 #3395d3" focus="100%" type="gradient"/>
                <w10:wrap anchorx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71A39C71" wp14:editId="45C5A844">
                <wp:simplePos x="0" y="0"/>
                <wp:positionH relativeFrom="page">
                  <wp:align>right</wp:align>
                </wp:positionH>
                <wp:positionV relativeFrom="paragraph">
                  <wp:posOffset>9033510</wp:posOffset>
                </wp:positionV>
                <wp:extent cx="7772400" cy="463550"/>
                <wp:effectExtent l="0" t="0" r="0" b="0"/>
                <wp:wrapNone/>
                <wp:docPr id="1996330027" name="Rectangle 19963300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635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4D7C" id="Rectangle 1996330027" o:spid="_x0000_s1026" alt="&quot;&quot;" style="position:absolute;margin-left:560.8pt;margin-top:711.3pt;width:612pt;height:36.5pt;z-index:-2516295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" fillcolor="#11374f [3208]" stroked="f" strokeweight="1pt">
                <w10:wrap anchorx="page"/>
                <w10:anchorlock/>
              </v:rect>
            </w:pict>
          </mc:Fallback>
        </mc:AlternateContent>
      </w:r>
    </w:p>
    <w:p w14:paraId="23BEFF61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138E7E0E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3036010F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20A53DA6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32B8E4AB" w14:textId="05E4A2F4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1C25391D" w14:textId="415EE1DC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14525662" w14:textId="1790C9DA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6FEBEA80" w14:textId="1BDE9A49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5C19D89F" w14:textId="67803AEA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79B5CAC6" w14:textId="1A2C7D93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48827C58" w14:textId="6060F07E" w:rsidR="00CC5396" w:rsidRPr="00CC5396" w:rsidRDefault="00F436B4" w:rsidP="00CC5396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5438" behindDoc="0" locked="0" layoutInCell="1" allowOverlap="1" wp14:anchorId="01F70C96" wp14:editId="4BF732EF">
                <wp:simplePos x="0" y="0"/>
                <wp:positionH relativeFrom="column">
                  <wp:posOffset>3636334</wp:posOffset>
                </wp:positionH>
                <wp:positionV relativeFrom="paragraph">
                  <wp:posOffset>87276</wp:posOffset>
                </wp:positionV>
                <wp:extent cx="2796363" cy="0"/>
                <wp:effectExtent l="0" t="0" r="0" b="0"/>
                <wp:wrapNone/>
                <wp:docPr id="19551487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3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C018" id="Straight Connector 41" o:spid="_x0000_s1026" style="position:absolute;z-index:251665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6.85pt" to="506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" strokecolor="#11374f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4414" behindDoc="0" locked="0" layoutInCell="1" allowOverlap="1" wp14:anchorId="292A41AB" wp14:editId="53750C91">
                <wp:simplePos x="0" y="0"/>
                <wp:positionH relativeFrom="column">
                  <wp:posOffset>-63190</wp:posOffset>
                </wp:positionH>
                <wp:positionV relativeFrom="paragraph">
                  <wp:posOffset>129186</wp:posOffset>
                </wp:positionV>
                <wp:extent cx="2838893" cy="0"/>
                <wp:effectExtent l="0" t="0" r="0" b="0"/>
                <wp:wrapNone/>
                <wp:docPr id="156047637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89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083C" id="Straight Connector 38" o:spid="_x0000_s1026" style="position:absolute;z-index:2516644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pt,10.15pt" to="218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" strokecolor="#11374f [3208]" strokeweight="1.5pt">
                <v:stroke joinstyle="miter"/>
              </v:line>
            </w:pict>
          </mc:Fallback>
        </mc:AlternateContent>
      </w:r>
    </w:p>
    <w:p w14:paraId="1BEA75DC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14C7C5F9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33E9E609" w14:textId="77777777" w:rsidR="00CC5396" w:rsidRPr="00CC5396" w:rsidRDefault="00CC5396" w:rsidP="00CC5396">
      <w:pPr>
        <w:rPr>
          <w:rFonts w:ascii="Times New Roman" w:hAnsi="Times New Roman" w:cs="Times New Roman"/>
          <w:sz w:val="40"/>
          <w:szCs w:val="44"/>
        </w:rPr>
      </w:pPr>
    </w:p>
    <w:p w14:paraId="16647F2A" w14:textId="286F3870" w:rsidR="00CC5396" w:rsidRDefault="00CC5396" w:rsidP="00CC5396">
      <w:pPr>
        <w:tabs>
          <w:tab w:val="left" w:pos="2204"/>
        </w:tabs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ab/>
      </w:r>
    </w:p>
    <w:p w14:paraId="7D992A5A" w14:textId="551ED1FC" w:rsidR="00CC5396" w:rsidRDefault="000F428D" w:rsidP="00CC5396">
      <w:pPr>
        <w:tabs>
          <w:tab w:val="left" w:pos="2204"/>
        </w:tabs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6462" behindDoc="0" locked="0" layoutInCell="1" allowOverlap="1" wp14:anchorId="517CCAD8" wp14:editId="0E4CFF1A">
                <wp:simplePos x="0" y="0"/>
                <wp:positionH relativeFrom="column">
                  <wp:posOffset>-350874</wp:posOffset>
                </wp:positionH>
                <wp:positionV relativeFrom="paragraph">
                  <wp:posOffset>347463</wp:posOffset>
                </wp:positionV>
                <wp:extent cx="3506470" cy="8952393"/>
                <wp:effectExtent l="0" t="0" r="17780" b="20320"/>
                <wp:wrapNone/>
                <wp:docPr id="437867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895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DAAB" w14:textId="564D9A4D" w:rsidR="001640F4" w:rsidRPr="002A30D2" w:rsidRDefault="001640F4" w:rsidP="002519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Cs w:val="22"/>
                              </w:rPr>
                            </w:pPr>
                            <w:r w:rsidRPr="002A30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Cs w:val="22"/>
                              </w:rPr>
                              <w:t>//</w:t>
                            </w:r>
                            <w:r w:rsidR="002A30D2" w:rsidRPr="002A30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Cs w:val="22"/>
                              </w:rPr>
                              <w:t>SRAM CONTROLLER</w:t>
                            </w:r>
                          </w:p>
                          <w:p w14:paraId="120145B9" w14:textId="6F2F6934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module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sram_controller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(</w:t>
                            </w:r>
                          </w:p>
                          <w:p w14:paraId="55DC9775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input wire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clk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reset,</w:t>
                            </w:r>
                          </w:p>
                          <w:p w14:paraId="0AAB47C3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input wire req,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rw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              // Read (1) / Write (0)</w:t>
                            </w:r>
                          </w:p>
                          <w:p w14:paraId="67ECB8AA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input wire [15:0]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addr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           // 16-bit Address</w:t>
                            </w:r>
                          </w:p>
                          <w:p w14:paraId="7F752DC4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inout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wire [7:0] data,             // Bidirectional data bus</w:t>
                            </w:r>
                          </w:p>
                          <w:p w14:paraId="4D69BA81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output reg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mem_oe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mem_we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// Control signals</w:t>
                            </w:r>
                          </w:p>
                          <w:p w14:paraId="5BE27891" w14:textId="77777777" w:rsidR="000727E2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);</w:t>
                            </w:r>
                            <w:r w:rsidR="000237F4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1ABF51E2" w14:textId="6084A608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reg [7:0]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data_reg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;</w:t>
                            </w:r>
                            <w:r w:rsidR="001A5BB3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reg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;</w:t>
                            </w:r>
                          </w:p>
                          <w:p w14:paraId="1446720B" w14:textId="3A3EAE8E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assign data = (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) ?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data_reg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: 8'bz;</w:t>
                            </w:r>
                          </w:p>
                          <w:p w14:paraId="78867052" w14:textId="77777777" w:rsidR="000727E2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typedef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enum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logic [1:0]</w:t>
                            </w:r>
                          </w:p>
                          <w:p w14:paraId="71F18FA5" w14:textId="1A382F9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{ IDLE  = 2'b00,READ  = 2'b01,WRITE = 2'b10,</w:t>
                            </w:r>
                          </w:p>
                          <w:p w14:paraId="3E7F770A" w14:textId="77777777" w:rsidR="000727E2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</w:t>
                            </w:r>
                            <w:r w:rsidR="0086570D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          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DONE  = 2'b11}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state_t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;</w:t>
                            </w:r>
                            <w:r w:rsidR="00A22CC9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</w:t>
                            </w:r>
                          </w:p>
                          <w:p w14:paraId="4EA5D8C5" w14:textId="4F0CF0D2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state_t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state;</w:t>
                            </w:r>
                          </w:p>
                          <w:p w14:paraId="1CB3DDAC" w14:textId="6DE5BF1C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always @(posedge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clk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posedge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reset) begin</w:t>
                            </w:r>
                          </w:p>
                          <w:p w14:paraId="25641B84" w14:textId="77777777" w:rsidR="00CC02D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if (reset) </w:t>
                            </w:r>
                          </w:p>
                          <w:p w14:paraId="3B4BC37C" w14:textId="6286E3BB" w:rsidR="0025194E" w:rsidRPr="00B87C51" w:rsidRDefault="00CC02D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</w:t>
                            </w:r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begin</w:t>
                            </w:r>
                          </w:p>
                          <w:p w14:paraId="05EDDDF8" w14:textId="77777777" w:rsidR="000727E2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</w:t>
                            </w:r>
                            <w:r w:rsidR="0092367C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state &lt;= IDLE;  </w:t>
                            </w:r>
                          </w:p>
                          <w:p w14:paraId="1CC5571F" w14:textId="5C892CFE" w:rsidR="0025194E" w:rsidRPr="00B87C51" w:rsidRDefault="000727E2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1;mem_oe &lt;= 1;mem_we &lt;= 1;</w:t>
                            </w:r>
                          </w:p>
                          <w:p w14:paraId="59ABEF3E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</w:t>
                            </w:r>
                          </w:p>
                          <w:p w14:paraId="5474EA46" w14:textId="77777777" w:rsidR="00CC02D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end </w:t>
                            </w:r>
                          </w:p>
                          <w:p w14:paraId="2256C33B" w14:textId="77777777" w:rsidR="00CC02D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else</w:t>
                            </w:r>
                          </w:p>
                          <w:p w14:paraId="3405F318" w14:textId="244C68A2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begin</w:t>
                            </w:r>
                          </w:p>
                          <w:p w14:paraId="634BA3D4" w14:textId="74B00318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case (state)</w:t>
                            </w:r>
                          </w:p>
                          <w:p w14:paraId="67D8DA20" w14:textId="6AD546EC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IDLE: if (req) state &lt;= (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rw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) ? READ : WRITE;</w:t>
                            </w:r>
                          </w:p>
                          <w:p w14:paraId="5B7AB27A" w14:textId="77777777" w:rsidR="000F428D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="0097114B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READ: begi</w:t>
                            </w:r>
                            <w:r w:rsidR="00F944D8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n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07FB5C70" w14:textId="20D93AEC" w:rsidR="0025194E" w:rsidRPr="00B87C51" w:rsidRDefault="000F428D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  </w:t>
                            </w:r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mem_oe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mem_we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</w:t>
                            </w:r>
                          </w:p>
                          <w:p w14:paraId="62122DDF" w14:textId="2DE1B885" w:rsidR="006E7362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    state &lt;= DONE;</w:t>
                            </w:r>
                          </w:p>
                          <w:p w14:paraId="52C5AA6B" w14:textId="0C52C02A" w:rsidR="0025194E" w:rsidRPr="00B87C51" w:rsidRDefault="006E7362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   </w:t>
                            </w:r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end</w:t>
                            </w:r>
                          </w:p>
                          <w:p w14:paraId="0A93FA91" w14:textId="77777777" w:rsidR="001539CC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WRITE: begin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7CAC35A1" w14:textId="218BB4F0" w:rsidR="0025194E" w:rsidRPr="00B87C51" w:rsidRDefault="001539CC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   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mem_oe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mem_we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</w:t>
                            </w:r>
                          </w:p>
                          <w:p w14:paraId="75924FB4" w14:textId="4D86CDB8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data_reg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data;</w:t>
                            </w:r>
                          </w:p>
                          <w:p w14:paraId="0908B417" w14:textId="25297119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</w:t>
                            </w:r>
                          </w:p>
                          <w:p w14:paraId="2DF18809" w14:textId="04EBBDF8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</w:t>
                            </w:r>
                            <w:r w:rsidR="0092367C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state &lt;= DONE;</w:t>
                            </w:r>
                          </w:p>
                          <w:p w14:paraId="25FC8528" w14:textId="2C61FC3C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</w:t>
                            </w:r>
                            <w:r w:rsidR="0092367C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end</w:t>
                            </w:r>
                          </w:p>
                          <w:p w14:paraId="4F468E59" w14:textId="77777777" w:rsidR="001539CC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szCs w:val="22"/>
                              </w:rPr>
                              <w:t xml:space="preserve">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DONE: begin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</w:t>
                            </w:r>
                          </w:p>
                          <w:p w14:paraId="4F0657BC" w14:textId="68677D38" w:rsidR="0025194E" w:rsidRPr="00B87C51" w:rsidRDefault="000727E2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mem_oe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mem_we</w:t>
                            </w:r>
                            <w:proofErr w:type="spellEnd"/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</w:t>
                            </w:r>
                          </w:p>
                          <w:p w14:paraId="4160B571" w14:textId="39895851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</w:t>
                            </w:r>
                          </w:p>
                          <w:p w14:paraId="0E7BFEDF" w14:textId="650DE12F" w:rsidR="00CA4902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</w:t>
                            </w:r>
                            <w:r w:rsidR="00CA4902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state &lt;= IDLE;</w:t>
                            </w:r>
                          </w:p>
                          <w:p w14:paraId="265100BA" w14:textId="6AA738D6" w:rsidR="0025194E" w:rsidRPr="00B87C51" w:rsidRDefault="00CA4902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     </w:t>
                            </w:r>
                            <w:r w:rsidR="0025194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end</w:t>
                            </w:r>
                          </w:p>
                          <w:p w14:paraId="0C95A03D" w14:textId="77777777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endcase</w:t>
                            </w:r>
                            <w:proofErr w:type="spellEnd"/>
                          </w:p>
                          <w:p w14:paraId="6731AA0D" w14:textId="3DB0A319" w:rsidR="0025194E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end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end</w:t>
                            </w:r>
                            <w:proofErr w:type="spellEnd"/>
                          </w:p>
                          <w:p w14:paraId="02D2FBCC" w14:textId="77559E85" w:rsidR="00F24B95" w:rsidRPr="00B87C51" w:rsidRDefault="0025194E" w:rsidP="0025194E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CAD8" id="Text Box 42" o:spid="_x0000_s1035" type="#_x0000_t202" style="position:absolute;left:0;text-align:left;margin-left:-27.65pt;margin-top:27.35pt;width:276.1pt;height:704.9pt;z-index:251666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umOwIAAIU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" fillcolor="white [3201]" strokeweight=".5pt">
                <v:textbox>
                  <w:txbxContent>
                    <w:p w14:paraId="08E3DAAB" w14:textId="564D9A4D" w:rsidR="001640F4" w:rsidRPr="002A30D2" w:rsidRDefault="001640F4" w:rsidP="0025194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Cs w:val="22"/>
                        </w:rPr>
                      </w:pPr>
                      <w:r w:rsidRPr="002A30D2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Cs w:val="22"/>
                        </w:rPr>
                        <w:t>//</w:t>
                      </w:r>
                      <w:r w:rsidR="002A30D2" w:rsidRPr="002A30D2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Cs w:val="22"/>
                        </w:rPr>
                        <w:t>SRAM CONTROLLER</w:t>
                      </w:r>
                    </w:p>
                    <w:p w14:paraId="120145B9" w14:textId="6F2F6934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module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sram_controller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(</w:t>
                      </w:r>
                    </w:p>
                    <w:p w14:paraId="55DC9775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input wire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clk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reset,</w:t>
                      </w:r>
                    </w:p>
                    <w:p w14:paraId="0AAB47C3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input wire req,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rw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              // Read (1) / Write (0)</w:t>
                      </w:r>
                    </w:p>
                    <w:p w14:paraId="67ECB8AA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input wire [15:0]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addr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           // 16-bit Address</w:t>
                      </w:r>
                    </w:p>
                    <w:p w14:paraId="7F752DC4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inout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wire [7:0] data,             // Bidirectional data bus</w:t>
                      </w:r>
                    </w:p>
                    <w:p w14:paraId="4D69BA81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output reg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mem_oe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mem_we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// Control signals</w:t>
                      </w:r>
                    </w:p>
                    <w:p w14:paraId="5BE27891" w14:textId="77777777" w:rsidR="000727E2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);</w:t>
                      </w:r>
                      <w:r w:rsidR="000237F4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1ABF51E2" w14:textId="6084A608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reg [7:0]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data_reg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;</w:t>
                      </w:r>
                      <w:r w:rsidR="001A5BB3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reg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;</w:t>
                      </w:r>
                    </w:p>
                    <w:p w14:paraId="1446720B" w14:textId="3A3EAE8E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assign data = (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) ?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data_reg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: 8'bz;</w:t>
                      </w:r>
                    </w:p>
                    <w:p w14:paraId="78867052" w14:textId="77777777" w:rsidR="000727E2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typedef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enum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logic [1:0]</w:t>
                      </w:r>
                    </w:p>
                    <w:p w14:paraId="71F18FA5" w14:textId="1A382F9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{ IDLE  = 2'b00,READ  = 2'b01,WRITE = 2'b10,</w:t>
                      </w:r>
                    </w:p>
                    <w:p w14:paraId="3E7F770A" w14:textId="77777777" w:rsidR="000727E2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</w:t>
                      </w:r>
                      <w:r w:rsidR="0086570D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          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DONE  = 2'b11}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state_t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;</w:t>
                      </w:r>
                      <w:r w:rsidR="00A22CC9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</w:t>
                      </w:r>
                    </w:p>
                    <w:p w14:paraId="4EA5D8C5" w14:textId="4F0CF0D2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state_t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state;</w:t>
                      </w:r>
                    </w:p>
                    <w:p w14:paraId="1CB3DDAC" w14:textId="6DE5BF1C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always @(posedge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clk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or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posedge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reset) begin</w:t>
                      </w:r>
                    </w:p>
                    <w:p w14:paraId="25641B84" w14:textId="77777777" w:rsidR="00CC02D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if (reset) </w:t>
                      </w:r>
                    </w:p>
                    <w:p w14:paraId="3B4BC37C" w14:textId="6286E3BB" w:rsidR="0025194E" w:rsidRPr="00B87C51" w:rsidRDefault="00CC02D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</w:t>
                      </w:r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begin</w:t>
                      </w:r>
                    </w:p>
                    <w:p w14:paraId="05EDDDF8" w14:textId="77777777" w:rsidR="000727E2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</w:t>
                      </w:r>
                      <w:r w:rsidR="0092367C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state &lt;= IDLE;  </w:t>
                      </w:r>
                    </w:p>
                    <w:p w14:paraId="1CC5571F" w14:textId="5C892CFE" w:rsidR="0025194E" w:rsidRPr="00B87C51" w:rsidRDefault="000727E2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1;mem_oe &lt;= 1;mem_we &lt;= 1;</w:t>
                      </w:r>
                    </w:p>
                    <w:p w14:paraId="59ABEF3E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</w:t>
                      </w:r>
                    </w:p>
                    <w:p w14:paraId="5474EA46" w14:textId="77777777" w:rsidR="00CC02D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end </w:t>
                      </w:r>
                    </w:p>
                    <w:p w14:paraId="2256C33B" w14:textId="77777777" w:rsidR="00CC02D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else</w:t>
                      </w:r>
                    </w:p>
                    <w:p w14:paraId="3405F318" w14:textId="244C68A2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begin</w:t>
                      </w:r>
                    </w:p>
                    <w:p w14:paraId="634BA3D4" w14:textId="74B00318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case (state)</w:t>
                      </w:r>
                    </w:p>
                    <w:p w14:paraId="67D8DA20" w14:textId="6AD546EC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IDLE: if (req) state &lt;= (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rw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) ? READ : WRITE;</w:t>
                      </w:r>
                    </w:p>
                    <w:p w14:paraId="5B7AB27A" w14:textId="77777777" w:rsidR="000F428D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="0097114B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READ: begi</w:t>
                      </w:r>
                      <w:r w:rsidR="00F944D8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n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07FB5C70" w14:textId="20D93AEC" w:rsidR="0025194E" w:rsidRPr="00B87C51" w:rsidRDefault="000F428D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  </w:t>
                      </w:r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mem_oe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mem_we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</w:t>
                      </w:r>
                    </w:p>
                    <w:p w14:paraId="62122DDF" w14:textId="2DE1B885" w:rsidR="006E7362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    state &lt;= DONE;</w:t>
                      </w:r>
                    </w:p>
                    <w:p w14:paraId="52C5AA6B" w14:textId="0C52C02A" w:rsidR="0025194E" w:rsidRPr="00B87C51" w:rsidRDefault="006E7362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   </w:t>
                      </w:r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end</w:t>
                      </w:r>
                    </w:p>
                    <w:p w14:paraId="0A93FA91" w14:textId="77777777" w:rsidR="001539CC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WRITE: begin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7CAC35A1" w14:textId="218BB4F0" w:rsidR="0025194E" w:rsidRPr="00B87C51" w:rsidRDefault="001539CC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   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mem_oe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mem_we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</w:t>
                      </w:r>
                    </w:p>
                    <w:p w14:paraId="75924FB4" w14:textId="4D86CDB8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data_reg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data;</w:t>
                      </w:r>
                    </w:p>
                    <w:p w14:paraId="0908B417" w14:textId="25297119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</w:t>
                      </w:r>
                    </w:p>
                    <w:p w14:paraId="2DF18809" w14:textId="04EBBDF8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</w:t>
                      </w:r>
                      <w:r w:rsidR="0092367C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state &lt;= DONE;</w:t>
                      </w:r>
                    </w:p>
                    <w:p w14:paraId="25FC8528" w14:textId="2C61FC3C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</w:t>
                      </w:r>
                      <w:r w:rsidR="0092367C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end</w:t>
                      </w:r>
                    </w:p>
                    <w:p w14:paraId="4F468E59" w14:textId="77777777" w:rsidR="001539CC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szCs w:val="22"/>
                        </w:rPr>
                        <w:t xml:space="preserve">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DONE: begin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</w:t>
                      </w:r>
                    </w:p>
                    <w:p w14:paraId="4F0657BC" w14:textId="68677D38" w:rsidR="0025194E" w:rsidRPr="00B87C51" w:rsidRDefault="000727E2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mem_oe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mem_we</w:t>
                      </w:r>
                      <w:proofErr w:type="spellEnd"/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</w:t>
                      </w:r>
                    </w:p>
                    <w:p w14:paraId="4160B571" w14:textId="39895851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</w:t>
                      </w:r>
                    </w:p>
                    <w:p w14:paraId="0E7BFEDF" w14:textId="650DE12F" w:rsidR="00CA4902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</w:t>
                      </w:r>
                      <w:r w:rsidR="00CA4902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state &lt;= IDLE;</w:t>
                      </w:r>
                    </w:p>
                    <w:p w14:paraId="265100BA" w14:textId="6AA738D6" w:rsidR="0025194E" w:rsidRPr="00B87C51" w:rsidRDefault="00CA4902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     </w:t>
                      </w:r>
                      <w:r w:rsidR="0025194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end</w:t>
                      </w:r>
                    </w:p>
                    <w:p w14:paraId="0C95A03D" w14:textId="77777777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endcase</w:t>
                      </w:r>
                      <w:proofErr w:type="spellEnd"/>
                    </w:p>
                    <w:p w14:paraId="6731AA0D" w14:textId="3DB0A319" w:rsidR="0025194E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end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end</w:t>
                      </w:r>
                      <w:proofErr w:type="spellEnd"/>
                    </w:p>
                    <w:p w14:paraId="02D2FBCC" w14:textId="77559E85" w:rsidR="00F24B95" w:rsidRPr="00B87C51" w:rsidRDefault="0025194E" w:rsidP="0025194E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26E7"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1CE9525" wp14:editId="48DBD43C">
                <wp:simplePos x="0" y="0"/>
                <wp:positionH relativeFrom="column">
                  <wp:posOffset>-400050</wp:posOffset>
                </wp:positionH>
                <wp:positionV relativeFrom="paragraph">
                  <wp:posOffset>-160020</wp:posOffset>
                </wp:positionV>
                <wp:extent cx="7609840" cy="9516745"/>
                <wp:effectExtent l="0" t="0" r="10160" b="27305"/>
                <wp:wrapNone/>
                <wp:docPr id="21174668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840" cy="951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620A7" w14:textId="725B5555" w:rsidR="00CC5396" w:rsidRPr="003162A4" w:rsidRDefault="00297DE7" w:rsidP="003162A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3162A4">
                              <w:rPr>
                                <w:rFonts w:ascii="Bookman Old Style" w:hAnsi="Bookman Old Style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IN"/>
                              </w:rPr>
                              <w:t>BASIC MEMORY CONTROLLER VERILOG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9525" id="Text Box 28" o:spid="_x0000_s1036" type="#_x0000_t202" style="position:absolute;left:0;text-align:left;margin-left:-31.5pt;margin-top:-12.6pt;width:599.2pt;height:749.3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" fillcolor="white [3201]" strokeweight=".5pt">
                <v:textbox>
                  <w:txbxContent>
                    <w:p w14:paraId="3C5620A7" w14:textId="725B5555" w:rsidR="00CC5396" w:rsidRPr="003162A4" w:rsidRDefault="00297DE7" w:rsidP="003162A4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002060"/>
                          <w:sz w:val="36"/>
                          <w:szCs w:val="36"/>
                          <w:lang w:val="en-IN"/>
                        </w:rPr>
                      </w:pPr>
                      <w:r w:rsidRPr="003162A4">
                        <w:rPr>
                          <w:rFonts w:ascii="Bookman Old Style" w:hAnsi="Bookman Old Style"/>
                          <w:b/>
                          <w:bCs/>
                          <w:color w:val="002060"/>
                          <w:sz w:val="36"/>
                          <w:szCs w:val="36"/>
                          <w:lang w:val="en-IN"/>
                        </w:rPr>
                        <w:t>BASIC MEMORY CONTROLLER VERILOG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7806610" w14:textId="1A6A9062" w:rsidR="00CC5396" w:rsidRPr="00CC5396" w:rsidRDefault="00297DE7" w:rsidP="00CC5396">
      <w:pPr>
        <w:tabs>
          <w:tab w:val="left" w:pos="2204"/>
        </w:tabs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7486" behindDoc="0" locked="0" layoutInCell="1" allowOverlap="1" wp14:anchorId="759F9962" wp14:editId="2346547D">
                <wp:simplePos x="0" y="0"/>
                <wp:positionH relativeFrom="column">
                  <wp:posOffset>3200400</wp:posOffset>
                </wp:positionH>
                <wp:positionV relativeFrom="paragraph">
                  <wp:posOffset>32503</wp:posOffset>
                </wp:positionV>
                <wp:extent cx="3954145" cy="8952393"/>
                <wp:effectExtent l="0" t="0" r="27305" b="20320"/>
                <wp:wrapNone/>
                <wp:docPr id="33920948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145" cy="895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A5961" w14:textId="63109BF2" w:rsidR="005974EE" w:rsidRPr="002A30D2" w:rsidRDefault="0006084E" w:rsidP="004323B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 w:rsidRPr="002A30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</w:rPr>
                              <w:t>//</w:t>
                            </w:r>
                            <w:r w:rsidR="005974EE" w:rsidRPr="002A30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</w:rPr>
                              <w:t>DRAM CONTROLLER</w:t>
                            </w:r>
                          </w:p>
                          <w:p w14:paraId="2609069E" w14:textId="74730EC4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module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dram_controller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(</w:t>
                            </w:r>
                          </w:p>
                          <w:p w14:paraId="434FB4A3" w14:textId="77777777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input wire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clk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reset,</w:t>
                            </w:r>
                          </w:p>
                          <w:p w14:paraId="63D1B7DD" w14:textId="77777777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input wire req,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rw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             // Read (1) / Write (0)</w:t>
                            </w:r>
                          </w:p>
                          <w:p w14:paraId="7F8793A4" w14:textId="77777777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input wire [15:0]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addr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          // 16-bit Address</w:t>
                            </w:r>
                          </w:p>
                          <w:p w14:paraId="0F37EC2C" w14:textId="77777777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inout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wire [7:0] data,            // Bidirectional data bus</w:t>
                            </w:r>
                          </w:p>
                          <w:p w14:paraId="037036C5" w14:textId="1D65693D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output reg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mem_oe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mem_we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mem_ras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, refresh  );</w:t>
                            </w:r>
                            <w:r w:rsidR="000B4C00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reg [7:0]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data_reg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;</w:t>
                            </w:r>
                          </w:p>
                          <w:p w14:paraId="02F1DD57" w14:textId="296871C7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</w:t>
                            </w:r>
                            <w:r w:rsidR="000B4C00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reg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;</w:t>
                            </w:r>
                          </w:p>
                          <w:p w14:paraId="13C507CF" w14:textId="3BD8C6EA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</w:t>
                            </w:r>
                            <w:r w:rsidR="000B4C00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assign data = (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) ?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data_reg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: 8'bz;</w:t>
                            </w:r>
                          </w:p>
                          <w:p w14:paraId="3EDE397D" w14:textId="77777777" w:rsidR="0048422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typedef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enum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logic [2:0] { IDLE  = 3'b000, REFRESH = 3'b001, ACTIVATE = 3'b010, READ  = 3'b011, WRITE = 3'b100,PRECHARGE = 3'b101,DONE = 3'b11</w:t>
                            </w:r>
                            <w:r w:rsidR="00F6491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0</w:t>
                            </w:r>
                            <w:r w:rsidR="00AD205E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}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state_t</w:t>
                            </w:r>
                            <w:proofErr w:type="spellEnd"/>
                            <w:r w:rsidR="00EF00AC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;</w:t>
                            </w:r>
                            <w:r w:rsidR="00484223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</w:p>
                          <w:p w14:paraId="62B5D473" w14:textId="0E752377" w:rsidR="004323B3" w:rsidRPr="00B87C51" w:rsidRDefault="0048422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state_t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state;</w:t>
                            </w:r>
                          </w:p>
                          <w:p w14:paraId="5B121F0C" w14:textId="484CD6A3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always @(posedge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clk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posedge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reset) begin</w:t>
                            </w:r>
                          </w:p>
                          <w:p w14:paraId="613DE719" w14:textId="1EB7999E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if (reset) begin</w:t>
                            </w:r>
                          </w:p>
                          <w:p w14:paraId="5742DBEB" w14:textId="2F4B5DD7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state &lt;= IDLE;  refresh &lt;= 0;</w:t>
                            </w:r>
                            <w:r w:rsidR="00716038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mem_ras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mem_cas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</w:t>
                            </w:r>
                          </w:p>
                          <w:p w14:paraId="6368FBD6" w14:textId="64DB4BFB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mem_oe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mem_we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1;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&lt;= 0;</w:t>
                            </w:r>
                          </w:p>
                          <w:p w14:paraId="1C56A4D5" w14:textId="77777777" w:rsidR="00AD205E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Cs w:val="22"/>
                              </w:rPr>
                              <w:t xml:space="preserve">        end else begin</w:t>
                            </w:r>
                          </w:p>
                          <w:p w14:paraId="7DC421BD" w14:textId="7892D870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case (state)</w:t>
                            </w:r>
                          </w:p>
                          <w:p w14:paraId="684F5328" w14:textId="58502A79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IDLE: if (req) state&lt;= (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rw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? READ : WRITE;</w:t>
                            </w:r>
                          </w:p>
                          <w:p w14:paraId="7B47C18F" w14:textId="7460DEC6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REFRESH: begin   refresh &lt;= 1;</w:t>
                            </w:r>
                            <w:r w:rsidR="00CD01F0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state &lt;= IDLE;</w:t>
                            </w:r>
                          </w:p>
                          <w:p w14:paraId="0AD987DC" w14:textId="0E17F43B" w:rsidR="004323B3" w:rsidRPr="00B87C51" w:rsidRDefault="004323B3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CD01F0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2F2E682" w14:textId="278227A2" w:rsidR="004323B3" w:rsidRPr="00B87C51" w:rsidRDefault="00CD01F0" w:rsidP="004323B3">
                            <w:pPr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323B3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ACTIVATE: begin  mem_ce &lt;= 0</w:t>
                            </w:r>
                            <w:r w:rsidR="00C34618" w:rsidRPr="00B87C51">
                              <w:rPr>
                                <w:rFonts w:ascii="Aptos Display" w:hAnsi="Aptos Display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mem_ras &lt;= 0;</w:t>
                            </w:r>
                          </w:p>
                          <w:p w14:paraId="3B81C399" w14:textId="5CEBCB49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7E717B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state &lt;= (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rw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) ? READ : WRITE;</w:t>
                            </w:r>
                          </w:p>
                          <w:p w14:paraId="7C398B2A" w14:textId="1FAC168A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7E717B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CAC0A52" w14:textId="4B257E35" w:rsidR="004323B3" w:rsidRPr="00B87C51" w:rsidRDefault="00C34618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READ: begin</w:t>
                            </w:r>
                            <w:r w:rsidR="00E618D7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mem_cas</w:t>
                            </w:r>
                            <w:proofErr w:type="spellEnd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0;</w:t>
                            </w:r>
                            <w:r w:rsidR="00661631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mem_oe</w:t>
                            </w:r>
                            <w:proofErr w:type="spellEnd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0;</w:t>
                            </w:r>
                            <w:r w:rsidR="00661631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mem_we</w:t>
                            </w:r>
                            <w:proofErr w:type="spellEnd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</w:p>
                          <w:p w14:paraId="3F149560" w14:textId="089A93CB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E618D7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state &lt;= DONE;</w:t>
                            </w:r>
                          </w:p>
                          <w:p w14:paraId="13B35673" w14:textId="77777777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end</w:t>
                            </w:r>
                          </w:p>
                          <w:p w14:paraId="17E6D763" w14:textId="55A8711A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WRITE: begin</w:t>
                            </w:r>
                            <w:r w:rsidR="00EF0A42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mem_cas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0; </w:t>
                            </w:r>
                            <w:r w:rsidR="00D12569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mem_we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0;</w:t>
                            </w:r>
                          </w:p>
                          <w:p w14:paraId="23FB59E6" w14:textId="229AE32E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EF0A42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data_reg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data;</w:t>
                            </w:r>
                            <w:r w:rsidR="00661631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</w:p>
                          <w:p w14:paraId="7CB48AF7" w14:textId="4F9EA8FE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EF0A42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state &lt;= DONE;</w:t>
                            </w:r>
                          </w:p>
                          <w:p w14:paraId="3D83ADFA" w14:textId="426348CE" w:rsidR="00C34618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EF0A42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63E84C1" w14:textId="1A4823D3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PRECHARGE: begin</w:t>
                            </w:r>
                            <w:r w:rsidR="00684E59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mem_ce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</w:t>
                            </w:r>
                            <w:r w:rsidR="00114505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1;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mem_ras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</w:p>
                          <w:p w14:paraId="17779F95" w14:textId="746556CC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684E59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3F161D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state &lt;= IDLE;</w:t>
                            </w:r>
                          </w:p>
                          <w:p w14:paraId="075917F1" w14:textId="00F1DD20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114505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3F161D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5F75DC2" w14:textId="7AFC0EC7" w:rsidR="0097457B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DONE: begin</w:t>
                            </w:r>
                            <w:r w:rsidR="003F161D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mem_ce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</w:t>
                            </w:r>
                            <w:r w:rsidR="0097457B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mem_ras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  <w:r w:rsidR="0097457B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8E75822" w14:textId="2D5358F0" w:rsidR="004323B3" w:rsidRPr="00B87C51" w:rsidRDefault="0097457B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F161D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mem_cas</w:t>
                            </w:r>
                            <w:proofErr w:type="spellEnd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mem_oe</w:t>
                            </w:r>
                            <w:proofErr w:type="spellEnd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mem_we</w:t>
                            </w:r>
                            <w:proofErr w:type="spellEnd"/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1;</w:t>
                            </w:r>
                          </w:p>
                          <w:p w14:paraId="3E2D011E" w14:textId="6D940803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0F428D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data_out_enable</w:t>
                            </w:r>
                            <w:proofErr w:type="spellEnd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0;</w:t>
                            </w:r>
                          </w:p>
                          <w:p w14:paraId="5F90C3E6" w14:textId="780B1CDB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0F428D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state &lt;= IDLE;</w:t>
                            </w:r>
                          </w:p>
                          <w:p w14:paraId="4FB82CE4" w14:textId="1646EDEC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end</w:t>
                            </w:r>
                          </w:p>
                          <w:p w14:paraId="679EF49A" w14:textId="66773DA4" w:rsidR="004323B3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endcase</w:t>
                            </w:r>
                            <w:proofErr w:type="spellEnd"/>
                          </w:p>
                          <w:p w14:paraId="2E779A15" w14:textId="77777777" w:rsidR="001640F4" w:rsidRPr="00B87C51" w:rsidRDefault="004323B3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end</w:t>
                            </w:r>
                            <w:r w:rsidR="005974EE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3F64A909" w14:textId="0675C5BC" w:rsidR="005974EE" w:rsidRPr="00B87C51" w:rsidRDefault="001640F4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323B3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en</w:t>
                            </w:r>
                            <w:r w:rsidR="00B36874"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66755933" w14:textId="3126FA7F" w:rsidR="001A5BB3" w:rsidRPr="00B87C51" w:rsidRDefault="00B36874" w:rsidP="004323B3">
                            <w:pPr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7C51">
                              <w:rPr>
                                <w:rFonts w:ascii="Aptos Display" w:hAnsi="Aptos Display"/>
                                <w:color w:val="000000" w:themeColor="text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9962" id="Text Box 43" o:spid="_x0000_s1037" type="#_x0000_t202" style="position:absolute;left:0;text-align:left;margin-left:252pt;margin-top:2.55pt;width:311.35pt;height:704.9pt;z-index:251667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" fillcolor="white [3201]" strokeweight=".5pt">
                <v:textbox>
                  <w:txbxContent>
                    <w:p w14:paraId="7D0A5961" w14:textId="63109BF2" w:rsidR="005974EE" w:rsidRPr="002A30D2" w:rsidRDefault="0006084E" w:rsidP="004323B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</w:rPr>
                      </w:pPr>
                      <w:r w:rsidRPr="002A30D2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</w:rPr>
                        <w:t>//</w:t>
                      </w:r>
                      <w:r w:rsidR="005974EE" w:rsidRPr="002A30D2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</w:rPr>
                        <w:t>DRAM CONTROLLER</w:t>
                      </w:r>
                    </w:p>
                    <w:p w14:paraId="2609069E" w14:textId="74730EC4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module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dram_controller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(</w:t>
                      </w:r>
                    </w:p>
                    <w:p w14:paraId="434FB4A3" w14:textId="77777777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input wire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clk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reset,</w:t>
                      </w:r>
                    </w:p>
                    <w:p w14:paraId="63D1B7DD" w14:textId="77777777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input wire req,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rw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             // Read (1) / Write (0)</w:t>
                      </w:r>
                    </w:p>
                    <w:p w14:paraId="7F8793A4" w14:textId="77777777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input wire [15:0]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addr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          // 16-bit Address</w:t>
                      </w:r>
                    </w:p>
                    <w:p w14:paraId="0F37EC2C" w14:textId="77777777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inout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wire [7:0] data,            // Bidirectional data bus</w:t>
                      </w:r>
                    </w:p>
                    <w:p w14:paraId="037036C5" w14:textId="1D65693D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output reg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mem_oe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mem_we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mem_ras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,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mem_cas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, refresh  );</w:t>
                      </w:r>
                      <w:r w:rsidR="000B4C00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reg [7:0]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data_reg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;</w:t>
                      </w:r>
                    </w:p>
                    <w:p w14:paraId="02F1DD57" w14:textId="296871C7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</w:t>
                      </w:r>
                      <w:r w:rsidR="000B4C00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reg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;</w:t>
                      </w:r>
                    </w:p>
                    <w:p w14:paraId="13C507CF" w14:textId="3BD8C6EA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</w:t>
                      </w:r>
                      <w:r w:rsidR="000B4C00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assign data = (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) ?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data_reg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: 8'bz;</w:t>
                      </w:r>
                    </w:p>
                    <w:p w14:paraId="3EDE397D" w14:textId="77777777" w:rsidR="0048422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typedef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enum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logic [2:0] { IDLE  = 3'b000, REFRESH = 3'b001, ACTIVATE = 3'b010, READ  = 3'b011, WRITE = 3'b100,PRECHARGE = 3'b101,DONE = 3'b11</w:t>
                      </w:r>
                      <w:r w:rsidR="00F6491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0</w:t>
                      </w:r>
                      <w:r w:rsidR="00AD205E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}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state_t</w:t>
                      </w:r>
                      <w:proofErr w:type="spellEnd"/>
                      <w:r w:rsidR="00EF00AC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;</w:t>
                      </w:r>
                      <w:r w:rsidR="00484223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</w:t>
                      </w:r>
                    </w:p>
                    <w:p w14:paraId="62B5D473" w14:textId="0E752377" w:rsidR="004323B3" w:rsidRPr="00B87C51" w:rsidRDefault="0048422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state_t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state;</w:t>
                      </w:r>
                    </w:p>
                    <w:p w14:paraId="5B121F0C" w14:textId="484CD6A3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always @(posedge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clk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or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posedge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reset) begin</w:t>
                      </w:r>
                    </w:p>
                    <w:p w14:paraId="613DE719" w14:textId="1EB7999E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if (reset) begin</w:t>
                      </w:r>
                    </w:p>
                    <w:p w14:paraId="5742DBEB" w14:textId="2F4B5DD7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state &lt;= IDLE;  refresh &lt;= 0;</w:t>
                      </w:r>
                      <w:r w:rsidR="00716038"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mem_ras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mem_cas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</w:t>
                      </w:r>
                    </w:p>
                    <w:p w14:paraId="6368FBD6" w14:textId="64DB4BFB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   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mem_oe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mem_we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1; 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&lt;= 0;</w:t>
                      </w:r>
                    </w:p>
                    <w:p w14:paraId="1C56A4D5" w14:textId="77777777" w:rsidR="00AD205E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Cs w:val="22"/>
                        </w:rPr>
                        <w:t xml:space="preserve">        end else begin</w:t>
                      </w:r>
                    </w:p>
                    <w:p w14:paraId="7DC421BD" w14:textId="7892D870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case (state)</w:t>
                      </w:r>
                    </w:p>
                    <w:p w14:paraId="684F5328" w14:textId="58502A79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IDLE: if (req) state&lt;= (</w:t>
                      </w:r>
                      <w:proofErr w:type="spellStart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rw</w:t>
                      </w:r>
                      <w:proofErr w:type="spellEnd"/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) ? READ : WRITE;</w:t>
                      </w:r>
                    </w:p>
                    <w:p w14:paraId="7B47C18F" w14:textId="7460DEC6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REFRESH: begin   refresh &lt;= 1;</w:t>
                      </w:r>
                      <w:r w:rsidR="00CD01F0"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state &lt;= IDLE;</w:t>
                      </w:r>
                    </w:p>
                    <w:p w14:paraId="0AD987DC" w14:textId="0E17F43B" w:rsidR="004323B3" w:rsidRPr="00B87C51" w:rsidRDefault="004323B3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CD01F0"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  <w:p w14:paraId="02F2E682" w14:textId="278227A2" w:rsidR="004323B3" w:rsidRPr="00B87C51" w:rsidRDefault="00CD01F0" w:rsidP="004323B3">
                      <w:pPr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4323B3"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ACTIVATE: begin  mem_ce &lt;= 0</w:t>
                      </w:r>
                      <w:r w:rsidR="00C34618" w:rsidRPr="00B87C51">
                        <w:rPr>
                          <w:rFonts w:ascii="Aptos Display" w:hAnsi="Aptos Display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mem_ras &lt;= 0;</w:t>
                      </w:r>
                    </w:p>
                    <w:p w14:paraId="3B81C399" w14:textId="5CEBCB49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r w:rsidR="007E717B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state &lt;= (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rw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) ? READ : WRITE;</w:t>
                      </w:r>
                    </w:p>
                    <w:p w14:paraId="7C398B2A" w14:textId="1FAC168A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7E717B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  <w:p w14:paraId="0CAC0A52" w14:textId="4B257E35" w:rsidR="004323B3" w:rsidRPr="00B87C51" w:rsidRDefault="00C34618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READ: begin</w:t>
                      </w:r>
                      <w:r w:rsidR="00E618D7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mem_cas</w:t>
                      </w:r>
                      <w:proofErr w:type="spellEnd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0;</w:t>
                      </w:r>
                      <w:r w:rsidR="00661631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mem_oe</w:t>
                      </w:r>
                      <w:proofErr w:type="spellEnd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0;</w:t>
                      </w:r>
                      <w:r w:rsidR="00661631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mem_we</w:t>
                      </w:r>
                      <w:proofErr w:type="spellEnd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</w:p>
                    <w:p w14:paraId="3F149560" w14:textId="089A93CB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r w:rsidR="00E618D7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state &lt;= DONE;</w:t>
                      </w:r>
                    </w:p>
                    <w:p w14:paraId="13B35673" w14:textId="77777777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end</w:t>
                      </w:r>
                    </w:p>
                    <w:p w14:paraId="17E6D763" w14:textId="55A8711A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WRITE: begin</w:t>
                      </w:r>
                      <w:r w:rsidR="00EF0A42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mem_cas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0; </w:t>
                      </w:r>
                      <w:r w:rsidR="00D12569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mem_we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0;</w:t>
                      </w:r>
                    </w:p>
                    <w:p w14:paraId="23FB59E6" w14:textId="229AE32E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r w:rsidR="00EF0A42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data_reg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data;</w:t>
                      </w:r>
                      <w:r w:rsidR="00661631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</w:p>
                    <w:p w14:paraId="7CB48AF7" w14:textId="4F9EA8FE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r w:rsidR="00EF0A42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state &lt;= DONE;</w:t>
                      </w:r>
                    </w:p>
                    <w:p w14:paraId="3D83ADFA" w14:textId="426348CE" w:rsidR="00C34618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="00EF0A42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  <w:p w14:paraId="363E84C1" w14:textId="1A4823D3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PRECHARGE: begin</w:t>
                      </w:r>
                      <w:r w:rsidR="00684E59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mem_ce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</w:t>
                      </w:r>
                      <w:r w:rsidR="00114505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1;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mem_ras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</w:p>
                    <w:p w14:paraId="17779F95" w14:textId="746556CC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r w:rsidR="00684E59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3F161D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state &lt;= IDLE;</w:t>
                      </w:r>
                    </w:p>
                    <w:p w14:paraId="075917F1" w14:textId="00F1DD20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 w:rsidR="00114505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3F161D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  <w:p w14:paraId="35F75DC2" w14:textId="7AFC0EC7" w:rsidR="0097457B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DONE: begin</w:t>
                      </w:r>
                      <w:r w:rsidR="003F161D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mem_ce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</w:t>
                      </w:r>
                      <w:r w:rsidR="0097457B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mem_ras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  <w:r w:rsidR="0097457B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8E75822" w14:textId="2D5358F0" w:rsidR="004323B3" w:rsidRPr="00B87C51" w:rsidRDefault="0097457B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3F161D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mem_cas</w:t>
                      </w:r>
                      <w:proofErr w:type="spellEnd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="004323B3" w:rsidRPr="00B87C51">
                        <w:rPr>
                          <w:rFonts w:ascii="Aptos Display" w:hAnsi="Aptos Display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mem_oe</w:t>
                      </w:r>
                      <w:proofErr w:type="spellEnd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mem_we</w:t>
                      </w:r>
                      <w:proofErr w:type="spellEnd"/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1;</w:t>
                      </w:r>
                    </w:p>
                    <w:p w14:paraId="3E2D011E" w14:textId="6D940803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0F428D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data_out_enable</w:t>
                      </w:r>
                      <w:proofErr w:type="spellEnd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&lt;= 0;</w:t>
                      </w:r>
                    </w:p>
                    <w:p w14:paraId="5F90C3E6" w14:textId="780B1CDB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0F428D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state &lt;= IDLE;</w:t>
                      </w:r>
                    </w:p>
                    <w:p w14:paraId="4FB82CE4" w14:textId="1646EDEC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end</w:t>
                      </w:r>
                    </w:p>
                    <w:p w14:paraId="679EF49A" w14:textId="66773DA4" w:rsidR="004323B3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endcase</w:t>
                      </w:r>
                      <w:proofErr w:type="spellEnd"/>
                    </w:p>
                    <w:p w14:paraId="2E779A15" w14:textId="77777777" w:rsidR="001640F4" w:rsidRPr="00B87C51" w:rsidRDefault="004323B3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   end</w:t>
                      </w:r>
                      <w:r w:rsidR="005974EE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3F64A909" w14:textId="0675C5BC" w:rsidR="005974EE" w:rsidRPr="00B87C51" w:rsidRDefault="001640F4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4323B3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en</w:t>
                      </w:r>
                      <w:r w:rsidR="00B36874"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  <w:p w14:paraId="66755933" w14:textId="3126FA7F" w:rsidR="001A5BB3" w:rsidRPr="00B87C51" w:rsidRDefault="00B36874" w:rsidP="004323B3">
                      <w:pPr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</w:pPr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87C51">
                        <w:rPr>
                          <w:rFonts w:ascii="Aptos Display" w:hAnsi="Aptos Display"/>
                          <w:color w:val="000000" w:themeColor="text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54B8">
        <w:rPr>
          <w:noProof/>
        </w:rPr>
        <mc:AlternateContent>
          <mc:Choice Requires="wps">
            <w:drawing>
              <wp:anchor distT="0" distB="0" distL="114300" distR="114300" simplePos="0" relativeHeight="251658270" behindDoc="1" locked="1" layoutInCell="1" allowOverlap="1" wp14:anchorId="298F8C6E" wp14:editId="7B96E09D">
                <wp:simplePos x="0" y="0"/>
                <wp:positionH relativeFrom="page">
                  <wp:align>left</wp:align>
                </wp:positionH>
                <wp:positionV relativeFrom="paragraph">
                  <wp:posOffset>9084310</wp:posOffset>
                </wp:positionV>
                <wp:extent cx="7772400" cy="403225"/>
                <wp:effectExtent l="0" t="0" r="0" b="0"/>
                <wp:wrapNone/>
                <wp:docPr id="1515617623" name="Rectangle 15156176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037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8757" id="Rectangle 1515617623" o:spid="_x0000_s1026" alt="&quot;&quot;" style="position:absolute;margin-left:0;margin-top:715.3pt;width:612pt;height:31.75pt;z-index:-251658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" fillcolor="#0b2434 [2152]" stroked="f">
                <v:fill color2="#3294d3 [1944]" rotate="t" angle="180" colors="0 #0b2535;31457f #133e59;1 #3395d3" focus="100%" type="gradient"/>
                <w10:wrap anchorx="page"/>
                <w10:anchorlock/>
              </v:rect>
            </w:pict>
          </mc:Fallback>
        </mc:AlternateContent>
      </w:r>
      <w:r w:rsidR="00650E11">
        <w:rPr>
          <w:noProof/>
        </w:rPr>
        <mc:AlternateContent>
          <mc:Choice Requires="wps">
            <w:drawing>
              <wp:anchor distT="0" distB="0" distL="114300" distR="114300" simplePos="0" relativeHeight="251658268" behindDoc="1" locked="1" layoutInCell="1" allowOverlap="1" wp14:anchorId="09C4FB8B" wp14:editId="4481B09E">
                <wp:simplePos x="0" y="0"/>
                <wp:positionH relativeFrom="page">
                  <wp:posOffset>28575</wp:posOffset>
                </wp:positionH>
                <wp:positionV relativeFrom="paragraph">
                  <wp:posOffset>9116695</wp:posOffset>
                </wp:positionV>
                <wp:extent cx="7772400" cy="1270000"/>
                <wp:effectExtent l="0" t="0" r="0" b="6350"/>
                <wp:wrapNone/>
                <wp:docPr id="946306464" name="Rectangle 9463064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0DDC0" id="Rectangle 946306464" o:spid="_x0000_s1026" alt="&quot;&quot;" style="position:absolute;margin-left:2.25pt;margin-top:717.85pt;width:612pt;height:100pt;z-index:-2516582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" fillcolor="#0b2434 [2152]" stroked="f">
                <v:fill color2="#3294d3 [1944]" rotate="t" angle="180" colors="0 #0b2535;31457f #133e59;1 #3395d3" focus="100%" type="gradient"/>
                <w10:wrap anchorx="page"/>
                <w10:anchorlock/>
              </v:rect>
            </w:pict>
          </mc:Fallback>
        </mc:AlternateContent>
      </w:r>
    </w:p>
    <w:sectPr w:rsidR="00CC5396" w:rsidRPr="00CC5396" w:rsidSect="00FF49AC">
      <w:pgSz w:w="12240" w:h="15840" w:code="1"/>
      <w:pgMar w:top="357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69DAF" w14:textId="77777777" w:rsidR="003211E6" w:rsidRDefault="003211E6" w:rsidP="00D93430">
      <w:pPr>
        <w:spacing w:line="240" w:lineRule="auto"/>
      </w:pPr>
      <w:r>
        <w:separator/>
      </w:r>
    </w:p>
  </w:endnote>
  <w:endnote w:type="continuationSeparator" w:id="0">
    <w:p w14:paraId="550469E6" w14:textId="77777777" w:rsidR="003211E6" w:rsidRDefault="003211E6" w:rsidP="00D93430">
      <w:pPr>
        <w:spacing w:line="240" w:lineRule="auto"/>
      </w:pPr>
      <w:r>
        <w:continuationSeparator/>
      </w:r>
    </w:p>
  </w:endnote>
  <w:endnote w:type="continuationNotice" w:id="1">
    <w:p w14:paraId="59427E64" w14:textId="77777777" w:rsidR="003211E6" w:rsidRDefault="003211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3B056" w14:textId="77777777" w:rsidR="003211E6" w:rsidRDefault="003211E6" w:rsidP="00D93430">
      <w:pPr>
        <w:spacing w:line="240" w:lineRule="auto"/>
      </w:pPr>
      <w:r>
        <w:separator/>
      </w:r>
    </w:p>
  </w:footnote>
  <w:footnote w:type="continuationSeparator" w:id="0">
    <w:p w14:paraId="2B7FDBAF" w14:textId="77777777" w:rsidR="003211E6" w:rsidRDefault="003211E6" w:rsidP="00D93430">
      <w:pPr>
        <w:spacing w:line="240" w:lineRule="auto"/>
      </w:pPr>
      <w:r>
        <w:continuationSeparator/>
      </w:r>
    </w:p>
  </w:footnote>
  <w:footnote w:type="continuationNotice" w:id="1">
    <w:p w14:paraId="32FC732B" w14:textId="77777777" w:rsidR="003211E6" w:rsidRDefault="003211E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A4C53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F0B9E"/>
    <w:multiLevelType w:val="multilevel"/>
    <w:tmpl w:val="9AB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27381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0C61"/>
    <w:multiLevelType w:val="multilevel"/>
    <w:tmpl w:val="476E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90E9E"/>
    <w:multiLevelType w:val="hybridMultilevel"/>
    <w:tmpl w:val="F446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E1AD1"/>
    <w:multiLevelType w:val="hybridMultilevel"/>
    <w:tmpl w:val="EDA6A6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877524"/>
    <w:multiLevelType w:val="hybridMultilevel"/>
    <w:tmpl w:val="393E470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11832"/>
    <w:multiLevelType w:val="hybridMultilevel"/>
    <w:tmpl w:val="CDEA2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B3156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53EB0"/>
    <w:multiLevelType w:val="hybridMultilevel"/>
    <w:tmpl w:val="5E5A4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E7AC7"/>
    <w:multiLevelType w:val="multilevel"/>
    <w:tmpl w:val="025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96BB3"/>
    <w:multiLevelType w:val="multilevel"/>
    <w:tmpl w:val="E3F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343E7"/>
    <w:multiLevelType w:val="hybridMultilevel"/>
    <w:tmpl w:val="AC08436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F940BD"/>
    <w:multiLevelType w:val="multilevel"/>
    <w:tmpl w:val="BCA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24736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502C97"/>
    <w:multiLevelType w:val="hybridMultilevel"/>
    <w:tmpl w:val="C292DA6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75A1C8D"/>
    <w:multiLevelType w:val="hybridMultilevel"/>
    <w:tmpl w:val="F22C14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974"/>
    <w:multiLevelType w:val="hybridMultilevel"/>
    <w:tmpl w:val="C8AC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5627B"/>
    <w:multiLevelType w:val="multilevel"/>
    <w:tmpl w:val="AD5C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54A77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57400"/>
    <w:multiLevelType w:val="hybridMultilevel"/>
    <w:tmpl w:val="F40AED1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C91E02"/>
    <w:multiLevelType w:val="multilevel"/>
    <w:tmpl w:val="B730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B01EFA"/>
    <w:multiLevelType w:val="multilevel"/>
    <w:tmpl w:val="466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754"/>
        </w:tabs>
        <w:ind w:left="47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93AAF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15055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12E86"/>
    <w:multiLevelType w:val="multilevel"/>
    <w:tmpl w:val="F66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574CC"/>
    <w:multiLevelType w:val="multilevel"/>
    <w:tmpl w:val="14B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504DA"/>
    <w:multiLevelType w:val="hybridMultilevel"/>
    <w:tmpl w:val="B9B6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C69AE"/>
    <w:multiLevelType w:val="hybridMultilevel"/>
    <w:tmpl w:val="CA583D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6D3E4517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003FD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0E0C57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2B73E1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B533C7"/>
    <w:multiLevelType w:val="hybridMultilevel"/>
    <w:tmpl w:val="BD5E60B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697CD8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B6070"/>
    <w:multiLevelType w:val="hybridMultilevel"/>
    <w:tmpl w:val="FF4A438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CD4F70"/>
    <w:multiLevelType w:val="multilevel"/>
    <w:tmpl w:val="776CC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F773FBA"/>
    <w:multiLevelType w:val="multilevel"/>
    <w:tmpl w:val="D7D4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3679">
    <w:abstractNumId w:val="15"/>
  </w:num>
  <w:num w:numId="2" w16cid:durableId="2011633803">
    <w:abstractNumId w:val="31"/>
  </w:num>
  <w:num w:numId="3" w16cid:durableId="121192578">
    <w:abstractNumId w:val="32"/>
  </w:num>
  <w:num w:numId="4" w16cid:durableId="416168857">
    <w:abstractNumId w:val="3"/>
  </w:num>
  <w:num w:numId="5" w16cid:durableId="178667121">
    <w:abstractNumId w:val="28"/>
  </w:num>
  <w:num w:numId="6" w16cid:durableId="1742874221">
    <w:abstractNumId w:val="0"/>
  </w:num>
  <w:num w:numId="7" w16cid:durableId="1157721176">
    <w:abstractNumId w:val="35"/>
  </w:num>
  <w:num w:numId="8" w16cid:durableId="1951817561">
    <w:abstractNumId w:val="8"/>
  </w:num>
  <w:num w:numId="9" w16cid:durableId="92748537">
    <w:abstractNumId w:val="7"/>
  </w:num>
  <w:num w:numId="10" w16cid:durableId="2111074155">
    <w:abstractNumId w:val="9"/>
  </w:num>
  <w:num w:numId="11" w16cid:durableId="1582836729">
    <w:abstractNumId w:val="33"/>
  </w:num>
  <w:num w:numId="12" w16cid:durableId="166409772">
    <w:abstractNumId w:val="20"/>
  </w:num>
  <w:num w:numId="13" w16cid:durableId="1333753201">
    <w:abstractNumId w:val="16"/>
  </w:num>
  <w:num w:numId="14" w16cid:durableId="453641491">
    <w:abstractNumId w:val="34"/>
  </w:num>
  <w:num w:numId="15" w16cid:durableId="1863861922">
    <w:abstractNumId w:val="21"/>
  </w:num>
  <w:num w:numId="16" w16cid:durableId="13651128">
    <w:abstractNumId w:val="36"/>
  </w:num>
  <w:num w:numId="17" w16cid:durableId="1231379474">
    <w:abstractNumId w:val="13"/>
  </w:num>
  <w:num w:numId="18" w16cid:durableId="2050571222">
    <w:abstractNumId w:val="17"/>
  </w:num>
  <w:num w:numId="19" w16cid:durableId="1930775470">
    <w:abstractNumId w:val="38"/>
  </w:num>
  <w:num w:numId="20" w16cid:durableId="1846937782">
    <w:abstractNumId w:val="2"/>
  </w:num>
  <w:num w:numId="21" w16cid:durableId="1233154141">
    <w:abstractNumId w:val="30"/>
  </w:num>
  <w:num w:numId="22" w16cid:durableId="462963673">
    <w:abstractNumId w:val="24"/>
  </w:num>
  <w:num w:numId="23" w16cid:durableId="26882345">
    <w:abstractNumId w:val="25"/>
  </w:num>
  <w:num w:numId="24" w16cid:durableId="1168013911">
    <w:abstractNumId w:val="10"/>
  </w:num>
  <w:num w:numId="25" w16cid:durableId="866136938">
    <w:abstractNumId w:val="5"/>
  </w:num>
  <w:num w:numId="26" w16cid:durableId="320962533">
    <w:abstractNumId w:val="18"/>
  </w:num>
  <w:num w:numId="27" w16cid:durableId="1909802045">
    <w:abstractNumId w:val="6"/>
  </w:num>
  <w:num w:numId="28" w16cid:durableId="1796176766">
    <w:abstractNumId w:val="4"/>
  </w:num>
  <w:num w:numId="29" w16cid:durableId="472261455">
    <w:abstractNumId w:val="12"/>
  </w:num>
  <w:num w:numId="30" w16cid:durableId="122313391">
    <w:abstractNumId w:val="14"/>
  </w:num>
  <w:num w:numId="31" w16cid:durableId="1910337174">
    <w:abstractNumId w:val="27"/>
  </w:num>
  <w:num w:numId="32" w16cid:durableId="1577012437">
    <w:abstractNumId w:val="11"/>
  </w:num>
  <w:num w:numId="33" w16cid:durableId="1987779828">
    <w:abstractNumId w:val="29"/>
  </w:num>
  <w:num w:numId="34" w16cid:durableId="357199417">
    <w:abstractNumId w:val="26"/>
  </w:num>
  <w:num w:numId="35" w16cid:durableId="1911112991">
    <w:abstractNumId w:val="22"/>
  </w:num>
  <w:num w:numId="36" w16cid:durableId="1310283514">
    <w:abstractNumId w:val="37"/>
  </w:num>
  <w:num w:numId="37" w16cid:durableId="1216890844">
    <w:abstractNumId w:val="19"/>
  </w:num>
  <w:num w:numId="38" w16cid:durableId="923495605">
    <w:abstractNumId w:val="23"/>
  </w:num>
  <w:num w:numId="39" w16cid:durableId="204355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87"/>
    <w:rsid w:val="000072D5"/>
    <w:rsid w:val="00015C7A"/>
    <w:rsid w:val="00017F57"/>
    <w:rsid w:val="000237F4"/>
    <w:rsid w:val="000278F8"/>
    <w:rsid w:val="00031327"/>
    <w:rsid w:val="00033CE8"/>
    <w:rsid w:val="000359CF"/>
    <w:rsid w:val="00035FA1"/>
    <w:rsid w:val="000429E8"/>
    <w:rsid w:val="00043A3F"/>
    <w:rsid w:val="00043AD5"/>
    <w:rsid w:val="000455D1"/>
    <w:rsid w:val="00056E51"/>
    <w:rsid w:val="00057987"/>
    <w:rsid w:val="0006084E"/>
    <w:rsid w:val="000727E2"/>
    <w:rsid w:val="0007421F"/>
    <w:rsid w:val="00082C79"/>
    <w:rsid w:val="00096506"/>
    <w:rsid w:val="000A4262"/>
    <w:rsid w:val="000A5EA2"/>
    <w:rsid w:val="000A6014"/>
    <w:rsid w:val="000B4C00"/>
    <w:rsid w:val="000B5B9C"/>
    <w:rsid w:val="000C2F3B"/>
    <w:rsid w:val="000D0BAC"/>
    <w:rsid w:val="000E0532"/>
    <w:rsid w:val="000E236B"/>
    <w:rsid w:val="000F37A5"/>
    <w:rsid w:val="000F428D"/>
    <w:rsid w:val="001015FC"/>
    <w:rsid w:val="00113735"/>
    <w:rsid w:val="0011448E"/>
    <w:rsid w:val="00114505"/>
    <w:rsid w:val="00116894"/>
    <w:rsid w:val="00121D55"/>
    <w:rsid w:val="00123B8A"/>
    <w:rsid w:val="001300A8"/>
    <w:rsid w:val="00132606"/>
    <w:rsid w:val="0014203B"/>
    <w:rsid w:val="0014426E"/>
    <w:rsid w:val="001539CC"/>
    <w:rsid w:val="00153F8C"/>
    <w:rsid w:val="00161888"/>
    <w:rsid w:val="001640D5"/>
    <w:rsid w:val="001640F4"/>
    <w:rsid w:val="00171158"/>
    <w:rsid w:val="00173BEB"/>
    <w:rsid w:val="00180ADF"/>
    <w:rsid w:val="0019123E"/>
    <w:rsid w:val="001973FA"/>
    <w:rsid w:val="001977E9"/>
    <w:rsid w:val="001A1B1B"/>
    <w:rsid w:val="001A5BB3"/>
    <w:rsid w:val="001A649F"/>
    <w:rsid w:val="001B4196"/>
    <w:rsid w:val="001C2890"/>
    <w:rsid w:val="001D1F6D"/>
    <w:rsid w:val="001D3100"/>
    <w:rsid w:val="001E1A02"/>
    <w:rsid w:val="001F223B"/>
    <w:rsid w:val="001F3A7E"/>
    <w:rsid w:val="00216876"/>
    <w:rsid w:val="002177BC"/>
    <w:rsid w:val="00240DAB"/>
    <w:rsid w:val="00243337"/>
    <w:rsid w:val="00247FD3"/>
    <w:rsid w:val="0025194E"/>
    <w:rsid w:val="00251B68"/>
    <w:rsid w:val="00252CA5"/>
    <w:rsid w:val="00257458"/>
    <w:rsid w:val="0025799D"/>
    <w:rsid w:val="00261F43"/>
    <w:rsid w:val="002638A2"/>
    <w:rsid w:val="0027159C"/>
    <w:rsid w:val="0027476D"/>
    <w:rsid w:val="00282FFF"/>
    <w:rsid w:val="00286536"/>
    <w:rsid w:val="002905C9"/>
    <w:rsid w:val="002943BF"/>
    <w:rsid w:val="00297DE7"/>
    <w:rsid w:val="002A0F53"/>
    <w:rsid w:val="002A30D2"/>
    <w:rsid w:val="002B67F8"/>
    <w:rsid w:val="002C16E6"/>
    <w:rsid w:val="002C3F71"/>
    <w:rsid w:val="002D0BA0"/>
    <w:rsid w:val="002D20DB"/>
    <w:rsid w:val="002D3564"/>
    <w:rsid w:val="002D360A"/>
    <w:rsid w:val="002D7DB8"/>
    <w:rsid w:val="002E3DC7"/>
    <w:rsid w:val="002F3527"/>
    <w:rsid w:val="00305964"/>
    <w:rsid w:val="003162A4"/>
    <w:rsid w:val="003211E6"/>
    <w:rsid w:val="00324664"/>
    <w:rsid w:val="00327197"/>
    <w:rsid w:val="00336DB3"/>
    <w:rsid w:val="00336EAB"/>
    <w:rsid w:val="00341AD7"/>
    <w:rsid w:val="003554B8"/>
    <w:rsid w:val="003604A1"/>
    <w:rsid w:val="00364D6E"/>
    <w:rsid w:val="00364E3B"/>
    <w:rsid w:val="003671C5"/>
    <w:rsid w:val="00383FDA"/>
    <w:rsid w:val="003851DA"/>
    <w:rsid w:val="003E72DA"/>
    <w:rsid w:val="003F0C11"/>
    <w:rsid w:val="003F161D"/>
    <w:rsid w:val="003F2553"/>
    <w:rsid w:val="003F41D5"/>
    <w:rsid w:val="00400F6B"/>
    <w:rsid w:val="00421B9E"/>
    <w:rsid w:val="004226DF"/>
    <w:rsid w:val="0042695F"/>
    <w:rsid w:val="004323B3"/>
    <w:rsid w:val="00437D13"/>
    <w:rsid w:val="00443330"/>
    <w:rsid w:val="00444536"/>
    <w:rsid w:val="00444D34"/>
    <w:rsid w:val="004472EA"/>
    <w:rsid w:val="00452D25"/>
    <w:rsid w:val="0046061C"/>
    <w:rsid w:val="00470EA4"/>
    <w:rsid w:val="0047124C"/>
    <w:rsid w:val="00475FDE"/>
    <w:rsid w:val="00477EE5"/>
    <w:rsid w:val="004828CF"/>
    <w:rsid w:val="00484223"/>
    <w:rsid w:val="004B79F8"/>
    <w:rsid w:val="004D022B"/>
    <w:rsid w:val="004D5890"/>
    <w:rsid w:val="005037F3"/>
    <w:rsid w:val="0051261A"/>
    <w:rsid w:val="00513395"/>
    <w:rsid w:val="00513B19"/>
    <w:rsid w:val="00523E2E"/>
    <w:rsid w:val="005302BA"/>
    <w:rsid w:val="005453AF"/>
    <w:rsid w:val="005500E6"/>
    <w:rsid w:val="0055103E"/>
    <w:rsid w:val="005536D8"/>
    <w:rsid w:val="00554EE6"/>
    <w:rsid w:val="00590835"/>
    <w:rsid w:val="005933EA"/>
    <w:rsid w:val="00594584"/>
    <w:rsid w:val="005974EE"/>
    <w:rsid w:val="005A11C6"/>
    <w:rsid w:val="005A2E3F"/>
    <w:rsid w:val="005B7E13"/>
    <w:rsid w:val="005C2911"/>
    <w:rsid w:val="005C5CAC"/>
    <w:rsid w:val="005D5D69"/>
    <w:rsid w:val="005E33D7"/>
    <w:rsid w:val="005F3165"/>
    <w:rsid w:val="005F3B96"/>
    <w:rsid w:val="006177E5"/>
    <w:rsid w:val="00630B06"/>
    <w:rsid w:val="0063136D"/>
    <w:rsid w:val="00633E28"/>
    <w:rsid w:val="00635BA6"/>
    <w:rsid w:val="00650AF2"/>
    <w:rsid w:val="00650E11"/>
    <w:rsid w:val="00652AF1"/>
    <w:rsid w:val="006547E0"/>
    <w:rsid w:val="00661631"/>
    <w:rsid w:val="00674166"/>
    <w:rsid w:val="00675BBD"/>
    <w:rsid w:val="0067697B"/>
    <w:rsid w:val="0067699E"/>
    <w:rsid w:val="00684E59"/>
    <w:rsid w:val="006932D9"/>
    <w:rsid w:val="0069694E"/>
    <w:rsid w:val="00697C93"/>
    <w:rsid w:val="006A409C"/>
    <w:rsid w:val="006B1E96"/>
    <w:rsid w:val="006B29A0"/>
    <w:rsid w:val="006B7D06"/>
    <w:rsid w:val="006C0B04"/>
    <w:rsid w:val="006E7362"/>
    <w:rsid w:val="00705B16"/>
    <w:rsid w:val="00706B03"/>
    <w:rsid w:val="00716038"/>
    <w:rsid w:val="00735AC9"/>
    <w:rsid w:val="00741552"/>
    <w:rsid w:val="00760A74"/>
    <w:rsid w:val="00762FC2"/>
    <w:rsid w:val="00764929"/>
    <w:rsid w:val="007731C2"/>
    <w:rsid w:val="0078103F"/>
    <w:rsid w:val="007818D2"/>
    <w:rsid w:val="00782E2F"/>
    <w:rsid w:val="007843CA"/>
    <w:rsid w:val="007852CD"/>
    <w:rsid w:val="007919A9"/>
    <w:rsid w:val="0079453B"/>
    <w:rsid w:val="007A1C8F"/>
    <w:rsid w:val="007A7339"/>
    <w:rsid w:val="007C497D"/>
    <w:rsid w:val="007D15F9"/>
    <w:rsid w:val="007D286A"/>
    <w:rsid w:val="007E37AB"/>
    <w:rsid w:val="007E717B"/>
    <w:rsid w:val="00801485"/>
    <w:rsid w:val="008206F9"/>
    <w:rsid w:val="008312DB"/>
    <w:rsid w:val="00831C9F"/>
    <w:rsid w:val="00834930"/>
    <w:rsid w:val="00834AFF"/>
    <w:rsid w:val="00836EC1"/>
    <w:rsid w:val="00850E52"/>
    <w:rsid w:val="008513F0"/>
    <w:rsid w:val="0086570D"/>
    <w:rsid w:val="00872B91"/>
    <w:rsid w:val="00890607"/>
    <w:rsid w:val="00890AAF"/>
    <w:rsid w:val="00897A71"/>
    <w:rsid w:val="008B35F6"/>
    <w:rsid w:val="008B3662"/>
    <w:rsid w:val="008C57C3"/>
    <w:rsid w:val="008D6E85"/>
    <w:rsid w:val="008E015E"/>
    <w:rsid w:val="008E2BB2"/>
    <w:rsid w:val="008E5907"/>
    <w:rsid w:val="008F21D2"/>
    <w:rsid w:val="008F6A43"/>
    <w:rsid w:val="00901519"/>
    <w:rsid w:val="009039EB"/>
    <w:rsid w:val="00905239"/>
    <w:rsid w:val="00907221"/>
    <w:rsid w:val="00912927"/>
    <w:rsid w:val="00915042"/>
    <w:rsid w:val="0092057E"/>
    <w:rsid w:val="0092367C"/>
    <w:rsid w:val="00942B50"/>
    <w:rsid w:val="00954219"/>
    <w:rsid w:val="00955A24"/>
    <w:rsid w:val="00963D91"/>
    <w:rsid w:val="0097114B"/>
    <w:rsid w:val="0097186B"/>
    <w:rsid w:val="009729A2"/>
    <w:rsid w:val="0097457B"/>
    <w:rsid w:val="009757B9"/>
    <w:rsid w:val="00976753"/>
    <w:rsid w:val="009831E2"/>
    <w:rsid w:val="009908A7"/>
    <w:rsid w:val="009A66F6"/>
    <w:rsid w:val="009C130C"/>
    <w:rsid w:val="009C4E3C"/>
    <w:rsid w:val="009D143B"/>
    <w:rsid w:val="009D1C55"/>
    <w:rsid w:val="009D2A16"/>
    <w:rsid w:val="009D40A3"/>
    <w:rsid w:val="009D437D"/>
    <w:rsid w:val="009D4A3C"/>
    <w:rsid w:val="009D51D2"/>
    <w:rsid w:val="009D5B2E"/>
    <w:rsid w:val="009F020C"/>
    <w:rsid w:val="009F2BF0"/>
    <w:rsid w:val="009F5B26"/>
    <w:rsid w:val="009F5FC1"/>
    <w:rsid w:val="00A133CC"/>
    <w:rsid w:val="00A22CC9"/>
    <w:rsid w:val="00A24008"/>
    <w:rsid w:val="00A3039E"/>
    <w:rsid w:val="00A33507"/>
    <w:rsid w:val="00A51453"/>
    <w:rsid w:val="00A5202A"/>
    <w:rsid w:val="00A60F82"/>
    <w:rsid w:val="00A63F1E"/>
    <w:rsid w:val="00A724DD"/>
    <w:rsid w:val="00A87D77"/>
    <w:rsid w:val="00AA3849"/>
    <w:rsid w:val="00AB46B4"/>
    <w:rsid w:val="00AC5B6F"/>
    <w:rsid w:val="00AD003C"/>
    <w:rsid w:val="00AD205E"/>
    <w:rsid w:val="00AE0ED4"/>
    <w:rsid w:val="00AE232C"/>
    <w:rsid w:val="00AF53C5"/>
    <w:rsid w:val="00AF5421"/>
    <w:rsid w:val="00B03D5B"/>
    <w:rsid w:val="00B102E4"/>
    <w:rsid w:val="00B10B4A"/>
    <w:rsid w:val="00B200B6"/>
    <w:rsid w:val="00B20B01"/>
    <w:rsid w:val="00B35AE6"/>
    <w:rsid w:val="00B36874"/>
    <w:rsid w:val="00B379A3"/>
    <w:rsid w:val="00B44F46"/>
    <w:rsid w:val="00B47435"/>
    <w:rsid w:val="00B50CC6"/>
    <w:rsid w:val="00B53D6E"/>
    <w:rsid w:val="00B54267"/>
    <w:rsid w:val="00B61919"/>
    <w:rsid w:val="00B6609C"/>
    <w:rsid w:val="00B67B17"/>
    <w:rsid w:val="00B72B99"/>
    <w:rsid w:val="00B83AD7"/>
    <w:rsid w:val="00B84052"/>
    <w:rsid w:val="00B87C51"/>
    <w:rsid w:val="00B9079C"/>
    <w:rsid w:val="00B918AC"/>
    <w:rsid w:val="00BA0F86"/>
    <w:rsid w:val="00BA51BB"/>
    <w:rsid w:val="00BB3D87"/>
    <w:rsid w:val="00BB4521"/>
    <w:rsid w:val="00BC00D3"/>
    <w:rsid w:val="00BC172E"/>
    <w:rsid w:val="00BC41B5"/>
    <w:rsid w:val="00BC4427"/>
    <w:rsid w:val="00BD0018"/>
    <w:rsid w:val="00BD06F6"/>
    <w:rsid w:val="00BD4E80"/>
    <w:rsid w:val="00BD70B6"/>
    <w:rsid w:val="00BE62AE"/>
    <w:rsid w:val="00BF43CD"/>
    <w:rsid w:val="00C03D8F"/>
    <w:rsid w:val="00C04AFB"/>
    <w:rsid w:val="00C179F0"/>
    <w:rsid w:val="00C202A5"/>
    <w:rsid w:val="00C22FC2"/>
    <w:rsid w:val="00C24920"/>
    <w:rsid w:val="00C27107"/>
    <w:rsid w:val="00C34618"/>
    <w:rsid w:val="00C4064B"/>
    <w:rsid w:val="00C427C7"/>
    <w:rsid w:val="00C466E4"/>
    <w:rsid w:val="00C51F7E"/>
    <w:rsid w:val="00C54EBA"/>
    <w:rsid w:val="00C77B17"/>
    <w:rsid w:val="00C8208C"/>
    <w:rsid w:val="00C86F65"/>
    <w:rsid w:val="00C94C8B"/>
    <w:rsid w:val="00C94E32"/>
    <w:rsid w:val="00CA4902"/>
    <w:rsid w:val="00CA7150"/>
    <w:rsid w:val="00CC02DE"/>
    <w:rsid w:val="00CC0A22"/>
    <w:rsid w:val="00CC5396"/>
    <w:rsid w:val="00CD01F0"/>
    <w:rsid w:val="00CD3077"/>
    <w:rsid w:val="00CF0477"/>
    <w:rsid w:val="00CF0DFF"/>
    <w:rsid w:val="00CF411E"/>
    <w:rsid w:val="00CF6DB7"/>
    <w:rsid w:val="00D0474A"/>
    <w:rsid w:val="00D12569"/>
    <w:rsid w:val="00D155FC"/>
    <w:rsid w:val="00D21643"/>
    <w:rsid w:val="00D31150"/>
    <w:rsid w:val="00D32ACB"/>
    <w:rsid w:val="00D361E9"/>
    <w:rsid w:val="00D36793"/>
    <w:rsid w:val="00D36F89"/>
    <w:rsid w:val="00D37407"/>
    <w:rsid w:val="00D41F9A"/>
    <w:rsid w:val="00D441AF"/>
    <w:rsid w:val="00D4477D"/>
    <w:rsid w:val="00D76F32"/>
    <w:rsid w:val="00D82DDF"/>
    <w:rsid w:val="00D920AB"/>
    <w:rsid w:val="00D93430"/>
    <w:rsid w:val="00DA225E"/>
    <w:rsid w:val="00DA3048"/>
    <w:rsid w:val="00DA4BF8"/>
    <w:rsid w:val="00DA6FFC"/>
    <w:rsid w:val="00DB1F35"/>
    <w:rsid w:val="00DB2DC7"/>
    <w:rsid w:val="00DB58E4"/>
    <w:rsid w:val="00DB720B"/>
    <w:rsid w:val="00DC18EB"/>
    <w:rsid w:val="00DC29D3"/>
    <w:rsid w:val="00DC7EB0"/>
    <w:rsid w:val="00DD131B"/>
    <w:rsid w:val="00DD7338"/>
    <w:rsid w:val="00DE5228"/>
    <w:rsid w:val="00DF1971"/>
    <w:rsid w:val="00DF39A3"/>
    <w:rsid w:val="00DF3D5F"/>
    <w:rsid w:val="00DF7931"/>
    <w:rsid w:val="00E052E9"/>
    <w:rsid w:val="00E07DE2"/>
    <w:rsid w:val="00E101A8"/>
    <w:rsid w:val="00E126E7"/>
    <w:rsid w:val="00E14C50"/>
    <w:rsid w:val="00E249F1"/>
    <w:rsid w:val="00E2604A"/>
    <w:rsid w:val="00E26835"/>
    <w:rsid w:val="00E31146"/>
    <w:rsid w:val="00E327AD"/>
    <w:rsid w:val="00E54EB9"/>
    <w:rsid w:val="00E618D7"/>
    <w:rsid w:val="00E620D5"/>
    <w:rsid w:val="00E724A0"/>
    <w:rsid w:val="00E7364B"/>
    <w:rsid w:val="00E73A1A"/>
    <w:rsid w:val="00E81377"/>
    <w:rsid w:val="00E8381C"/>
    <w:rsid w:val="00E84789"/>
    <w:rsid w:val="00E85420"/>
    <w:rsid w:val="00E93DEA"/>
    <w:rsid w:val="00E94F3D"/>
    <w:rsid w:val="00EA0337"/>
    <w:rsid w:val="00EA1F9B"/>
    <w:rsid w:val="00EA5400"/>
    <w:rsid w:val="00EB0A2F"/>
    <w:rsid w:val="00EB3841"/>
    <w:rsid w:val="00EC70C8"/>
    <w:rsid w:val="00EF00AC"/>
    <w:rsid w:val="00EF0A42"/>
    <w:rsid w:val="00EF1BE1"/>
    <w:rsid w:val="00EF3D80"/>
    <w:rsid w:val="00EF6311"/>
    <w:rsid w:val="00EF7644"/>
    <w:rsid w:val="00F04D54"/>
    <w:rsid w:val="00F22707"/>
    <w:rsid w:val="00F24B95"/>
    <w:rsid w:val="00F3040E"/>
    <w:rsid w:val="00F436B4"/>
    <w:rsid w:val="00F46726"/>
    <w:rsid w:val="00F46E51"/>
    <w:rsid w:val="00F50B2A"/>
    <w:rsid w:val="00F5194B"/>
    <w:rsid w:val="00F562B9"/>
    <w:rsid w:val="00F57595"/>
    <w:rsid w:val="00F601ED"/>
    <w:rsid w:val="00F60F8F"/>
    <w:rsid w:val="00F6491E"/>
    <w:rsid w:val="00F75200"/>
    <w:rsid w:val="00F80EA2"/>
    <w:rsid w:val="00F9237A"/>
    <w:rsid w:val="00F944D8"/>
    <w:rsid w:val="00F97A4C"/>
    <w:rsid w:val="00FC64B0"/>
    <w:rsid w:val="00FD0E81"/>
    <w:rsid w:val="00FD5871"/>
    <w:rsid w:val="00FE2014"/>
    <w:rsid w:val="00F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ED27"/>
  <w15:chartTrackingRefBased/>
  <w15:docId w15:val="{DD5CB1BB-B6B6-4855-A1AB-B34130B8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0DB"/>
    <w:pPr>
      <w:spacing w:after="0"/>
      <w:jc w:val="both"/>
    </w:pPr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485"/>
    <w:pPr>
      <w:jc w:val="right"/>
      <w:outlineLvl w:val="0"/>
    </w:pPr>
    <w:rPr>
      <w:b/>
      <w:caps/>
      <w:color w:val="7F7F7F" w:themeColor="text1" w:themeTint="80"/>
      <w:spacing w:val="20"/>
      <w:kern w:val="48"/>
      <w:position w:val="9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4052"/>
    <w:p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4052"/>
    <w:pPr>
      <w:spacing w:after="1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A4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96506"/>
    <w:pPr>
      <w:spacing w:after="160"/>
      <w:jc w:val="center"/>
    </w:pPr>
    <w:rPr>
      <w:rFonts w:asciiTheme="majorHAnsi" w:hAnsiTheme="majorHAnsi" w:cstheme="minorBidi"/>
      <w:caps/>
      <w:color w:val="E3DBC7" w:themeColor="accent3" w:themeTint="66"/>
      <w:spacing w:val="80"/>
      <w:position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06"/>
    <w:rPr>
      <w:rFonts w:asciiTheme="majorHAnsi" w:hAnsiTheme="majorHAnsi"/>
      <w:caps/>
      <w:color w:val="E3DBC7" w:themeColor="accent3" w:themeTint="66"/>
      <w:spacing w:val="80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85"/>
    <w:pPr>
      <w:spacing w:after="160"/>
      <w:jc w:val="center"/>
    </w:pPr>
    <w:rPr>
      <w:b/>
      <w:caps/>
      <w:color w:val="E3DBC7" w:themeColor="accent3" w:themeTint="66"/>
      <w:spacing w:val="80"/>
      <w:position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1485"/>
    <w:rPr>
      <w:rFonts w:cs="Open Sans"/>
      <w:b/>
      <w:caps/>
      <w:color w:val="E3DBC7" w:themeColor="accent3" w:themeTint="66"/>
      <w:spacing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1485"/>
    <w:rPr>
      <w:rFonts w:cs="Open Sans"/>
      <w:b/>
      <w:caps/>
      <w:color w:val="7F7F7F" w:themeColor="text1" w:themeTint="80"/>
      <w:spacing w:val="20"/>
      <w:kern w:val="48"/>
      <w:position w:val="9"/>
      <w:sz w:val="26"/>
      <w:szCs w:val="26"/>
      <w:lang w:val="en-US"/>
    </w:rPr>
  </w:style>
  <w:style w:type="paragraph" w:customStyle="1" w:styleId="Contactinfo">
    <w:name w:val="Contact info"/>
    <w:basedOn w:val="Normal"/>
    <w:qFormat/>
    <w:rsid w:val="00801485"/>
    <w:pPr>
      <w:spacing w:line="360" w:lineRule="auto"/>
      <w:jc w:val="right"/>
    </w:pPr>
    <w:rPr>
      <w:position w:val="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4052"/>
    <w:rPr>
      <w:rFonts w:cs="Open Sans"/>
      <w:b/>
      <w:bCs/>
      <w:color w:val="767171" w:themeColor="background2" w:themeShade="80"/>
      <w:position w:val="8"/>
      <w:sz w:val="24"/>
      <w:szCs w:val="28"/>
      <w:lang w:val="en-US"/>
    </w:rPr>
  </w:style>
  <w:style w:type="paragraph" w:customStyle="1" w:styleId="Heading1Left">
    <w:name w:val="Heading 1 Left"/>
    <w:basedOn w:val="Heading1"/>
    <w:qFormat/>
    <w:rsid w:val="00096506"/>
    <w:p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84052"/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ListBullet">
    <w:name w:val="List Bullet"/>
    <w:basedOn w:val="Normal"/>
    <w:uiPriority w:val="99"/>
    <w:rsid w:val="00B84052"/>
    <w:pPr>
      <w:numPr>
        <w:numId w:val="6"/>
      </w:numPr>
      <w:ind w:left="720"/>
      <w:contextualSpacing/>
    </w:pPr>
  </w:style>
  <w:style w:type="paragraph" w:customStyle="1" w:styleId="Normalright">
    <w:name w:val="Normal right"/>
    <w:basedOn w:val="Normal"/>
    <w:qFormat/>
    <w:rsid w:val="00B84052"/>
    <w:pPr>
      <w:jc w:val="right"/>
    </w:pPr>
  </w:style>
  <w:style w:type="paragraph" w:customStyle="1" w:styleId="Smallspace">
    <w:name w:val="Small space"/>
    <w:basedOn w:val="Normal"/>
    <w:qFormat/>
    <w:rsid w:val="00B84052"/>
    <w:pPr>
      <w:jc w:val="right"/>
    </w:pPr>
    <w:rPr>
      <w:sz w:val="6"/>
    </w:rPr>
  </w:style>
  <w:style w:type="character" w:styleId="Emphasis">
    <w:name w:val="Emphasis"/>
    <w:basedOn w:val="DefaultParagraphFont"/>
    <w:uiPriority w:val="20"/>
    <w:qFormat/>
    <w:rsid w:val="00B84052"/>
    <w:rPr>
      <w:b/>
      <w:i w:val="0"/>
      <w:iCs/>
    </w:rPr>
  </w:style>
  <w:style w:type="character" w:styleId="Strong">
    <w:name w:val="Strong"/>
    <w:basedOn w:val="DefaultParagraphFont"/>
    <w:uiPriority w:val="22"/>
    <w:qFormat/>
    <w:rsid w:val="00654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7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  <w:lang w:val="en-IN" w:eastAsia="en-IN"/>
    </w:rPr>
  </w:style>
  <w:style w:type="character" w:customStyle="1" w:styleId="katex-mathml">
    <w:name w:val="katex-mathml"/>
    <w:basedOn w:val="DefaultParagraphFont"/>
    <w:rsid w:val="006547E0"/>
  </w:style>
  <w:style w:type="character" w:customStyle="1" w:styleId="mord">
    <w:name w:val="mord"/>
    <w:basedOn w:val="DefaultParagraphFont"/>
    <w:rsid w:val="006547E0"/>
  </w:style>
  <w:style w:type="character" w:customStyle="1" w:styleId="mrel">
    <w:name w:val="mrel"/>
    <w:basedOn w:val="DefaultParagraphFont"/>
    <w:rsid w:val="006547E0"/>
  </w:style>
  <w:style w:type="character" w:customStyle="1" w:styleId="mbin">
    <w:name w:val="mbin"/>
    <w:basedOn w:val="DefaultParagraphFont"/>
    <w:rsid w:val="006547E0"/>
  </w:style>
  <w:style w:type="character" w:customStyle="1" w:styleId="vlist-s">
    <w:name w:val="vlist-s"/>
    <w:basedOn w:val="DefaultParagraphFont"/>
    <w:rsid w:val="006547E0"/>
  </w:style>
  <w:style w:type="paragraph" w:styleId="NoSpacing">
    <w:name w:val="No Spacing"/>
    <w:link w:val="NoSpacingChar"/>
    <w:uiPriority w:val="1"/>
    <w:qFormat/>
    <w:rsid w:val="00D934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343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semiHidden/>
    <w:rsid w:val="00D934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430"/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34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30"/>
    <w:rPr>
      <w:rFonts w:cs="Open Sans"/>
      <w:color w:val="767171" w:themeColor="background2" w:themeShade="80"/>
      <w:position w:val="8"/>
      <w:szCs w:val="24"/>
      <w:lang w:val="en-US"/>
    </w:rPr>
  </w:style>
  <w:style w:type="table" w:styleId="ListTable3-Accent5">
    <w:name w:val="List Table 3 Accent 5"/>
    <w:basedOn w:val="TableNormal"/>
    <w:uiPriority w:val="48"/>
    <w:rsid w:val="003E72DA"/>
    <w:pPr>
      <w:spacing w:after="0" w:line="240" w:lineRule="auto"/>
    </w:pPr>
    <w:tblPr>
      <w:tblStyleRowBandSize w:val="1"/>
      <w:tblStyleColBandSize w:val="1"/>
      <w:tblBorders>
        <w:top w:val="single" w:sz="4" w:space="0" w:color="11374F" w:themeColor="accent5"/>
        <w:left w:val="single" w:sz="4" w:space="0" w:color="11374F" w:themeColor="accent5"/>
        <w:bottom w:val="single" w:sz="4" w:space="0" w:color="11374F" w:themeColor="accent5"/>
        <w:right w:val="single" w:sz="4" w:space="0" w:color="11374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374F" w:themeFill="accent5"/>
      </w:tcPr>
    </w:tblStylePr>
    <w:tblStylePr w:type="lastRow">
      <w:rPr>
        <w:b/>
        <w:bCs/>
      </w:rPr>
      <w:tblPr/>
      <w:tcPr>
        <w:tcBorders>
          <w:top w:val="double" w:sz="4" w:space="0" w:color="1137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374F" w:themeColor="accent5"/>
          <w:right w:val="single" w:sz="4" w:space="0" w:color="11374F" w:themeColor="accent5"/>
        </w:tcBorders>
      </w:tcPr>
    </w:tblStylePr>
    <w:tblStylePr w:type="band1Horz">
      <w:tblPr/>
      <w:tcPr>
        <w:tcBorders>
          <w:top w:val="single" w:sz="4" w:space="0" w:color="11374F" w:themeColor="accent5"/>
          <w:bottom w:val="single" w:sz="4" w:space="0" w:color="1137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374F" w:themeColor="accent5"/>
          <w:left w:val="nil"/>
        </w:tcBorders>
      </w:tcPr>
    </w:tblStylePr>
    <w:tblStylePr w:type="swCell">
      <w:tblPr/>
      <w:tcPr>
        <w:tcBorders>
          <w:top w:val="double" w:sz="4" w:space="0" w:color="11374F" w:themeColor="accent5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24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2905C9"/>
    <w:pPr>
      <w:spacing w:after="0" w:line="240" w:lineRule="auto"/>
    </w:pPr>
    <w:tblPr>
      <w:tblStyleRowBandSize w:val="1"/>
      <w:tblStyleColBandSize w:val="1"/>
      <w:tblBorders>
        <w:top w:val="single" w:sz="4" w:space="0" w:color="3294D3" w:themeColor="accent5" w:themeTint="99"/>
        <w:bottom w:val="single" w:sz="4" w:space="0" w:color="3294D3" w:themeColor="accent5" w:themeTint="99"/>
        <w:insideH w:val="single" w:sz="4" w:space="0" w:color="3294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0" w:themeFill="accent5" w:themeFillTint="33"/>
      </w:tcPr>
    </w:tblStylePr>
    <w:tblStylePr w:type="band1Horz">
      <w:tblPr/>
      <w:tcPr>
        <w:shd w:val="clear" w:color="auto" w:fill="BADBF0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BD06F6"/>
    <w:pPr>
      <w:spacing w:after="0" w:line="240" w:lineRule="auto"/>
    </w:pPr>
    <w:tblPr>
      <w:tblStyleRowBandSize w:val="1"/>
      <w:tblStyleColBandSize w:val="1"/>
      <w:tblBorders>
        <w:top w:val="single" w:sz="4" w:space="0" w:color="3294D3" w:themeColor="accent5" w:themeTint="99"/>
        <w:left w:val="single" w:sz="4" w:space="0" w:color="3294D3" w:themeColor="accent5" w:themeTint="99"/>
        <w:bottom w:val="single" w:sz="4" w:space="0" w:color="3294D3" w:themeColor="accent5" w:themeTint="99"/>
        <w:right w:val="single" w:sz="4" w:space="0" w:color="3294D3" w:themeColor="accent5" w:themeTint="99"/>
        <w:insideH w:val="single" w:sz="4" w:space="0" w:color="3294D3" w:themeColor="accent5" w:themeTint="99"/>
        <w:insideV w:val="single" w:sz="4" w:space="0" w:color="3294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374F" w:themeColor="accent5"/>
          <w:left w:val="single" w:sz="4" w:space="0" w:color="11374F" w:themeColor="accent5"/>
          <w:bottom w:val="single" w:sz="4" w:space="0" w:color="11374F" w:themeColor="accent5"/>
          <w:right w:val="single" w:sz="4" w:space="0" w:color="11374F" w:themeColor="accent5"/>
          <w:insideH w:val="nil"/>
          <w:insideV w:val="nil"/>
        </w:tcBorders>
        <w:shd w:val="clear" w:color="auto" w:fill="11374F" w:themeFill="accent5"/>
      </w:tcPr>
    </w:tblStylePr>
    <w:tblStylePr w:type="lastRow">
      <w:rPr>
        <w:b/>
        <w:bCs/>
      </w:rPr>
      <w:tblPr/>
      <w:tcPr>
        <w:tcBorders>
          <w:top w:val="double" w:sz="4" w:space="0" w:color="1137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0" w:themeFill="accent5" w:themeFillTint="33"/>
      </w:tcPr>
    </w:tblStylePr>
    <w:tblStylePr w:type="band1Horz">
      <w:tblPr/>
      <w:tcPr>
        <w:shd w:val="clear" w:color="auto" w:fill="BADBF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7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0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61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3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6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0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2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\AppData\Roaming\Microsoft\Templates\Simple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92">
      <a:dk1>
        <a:sysClr val="windowText" lastClr="000000"/>
      </a:dk1>
      <a:lt1>
        <a:sysClr val="window" lastClr="FFFFFF"/>
      </a:lt1>
      <a:dk2>
        <a:srgbClr val="C00000"/>
      </a:dk2>
      <a:lt2>
        <a:srgbClr val="E7E6E6"/>
      </a:lt2>
      <a:accent1>
        <a:srgbClr val="CCCCDA"/>
      </a:accent1>
      <a:accent2>
        <a:srgbClr val="C4B1CF"/>
      </a:accent2>
      <a:accent3>
        <a:srgbClr val="B9A773"/>
      </a:accent3>
      <a:accent4>
        <a:srgbClr val="B48A9E"/>
      </a:accent4>
      <a:accent5>
        <a:srgbClr val="11374F"/>
      </a:accent5>
      <a:accent6>
        <a:srgbClr val="7D8C68"/>
      </a:accent6>
      <a:hlink>
        <a:srgbClr val="0563C1"/>
      </a:hlink>
      <a:folHlink>
        <a:srgbClr val="C00000"/>
      </a:folHlink>
    </a:clrScheme>
    <a:fontScheme name="Custom 9">
      <a:majorFont>
        <a:latin typeface="Roboto Slab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F791FAC-1AD8-46E7-B5C5-215DA1C8A0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D45B338-0352-41AA-B344-91EA8066AD13}">
  <we:reference id="wa104380526" version="1.0.33.0" store="en-US" storeType="OMEX"/>
  <we:alternateReferences>
    <we:reference id="wa104380526" version="1.0.33.0" store="wa1043805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098B2E7-CE2F-4340-8334-FDE2026E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8642D-1FAD-4DF0-8BF1-1BD7A817F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76AD3-047C-4A49-A7C3-D7855F8145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D194E5-51C0-4C07-BA30-915C753353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resume.dotx</Template>
  <TotalTime>746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TIWARI</dc:creator>
  <cp:keywords/>
  <dc:description/>
  <cp:lastModifiedBy>MIHIR_Tiwari_220960940019 TIWARI</cp:lastModifiedBy>
  <cp:revision>344</cp:revision>
  <dcterms:created xsi:type="dcterms:W3CDTF">2025-03-03T18:41:00Z</dcterms:created>
  <dcterms:modified xsi:type="dcterms:W3CDTF">2025-03-17T05:11:00Z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